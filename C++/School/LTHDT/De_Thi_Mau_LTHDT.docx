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64" w:type="dxa"/>
        <w:jc w:val="center"/>
        <w:tblLook w:val="01E0" w:firstRow="1" w:lastRow="1" w:firstColumn="1" w:lastColumn="1" w:noHBand="0" w:noVBand="0"/>
      </w:tblPr>
      <w:tblGrid>
        <w:gridCol w:w="5063"/>
        <w:gridCol w:w="549"/>
        <w:gridCol w:w="5252"/>
      </w:tblGrid>
      <w:tr w:rsidR="00777F1A" w:rsidRPr="00DB7187" w:rsidTr="00E151F4">
        <w:trPr>
          <w:jc w:val="center"/>
        </w:trPr>
        <w:tc>
          <w:tcPr>
            <w:tcW w:w="5063" w:type="dxa"/>
          </w:tcPr>
          <w:p w:rsidR="00777F1A" w:rsidRPr="00DB7187" w:rsidRDefault="00777F1A" w:rsidP="00E151F4">
            <w:pPr>
              <w:jc w:val="center"/>
              <w:rPr>
                <w:b/>
              </w:rPr>
            </w:pPr>
            <w:r w:rsidRPr="00DB7187">
              <w:rPr>
                <w:b/>
              </w:rPr>
              <w:t>ĐẠI HỌC THÁI NGUYÊN</w:t>
            </w:r>
          </w:p>
          <w:p w:rsidR="00777F1A" w:rsidRPr="00DB7187" w:rsidRDefault="00777F1A" w:rsidP="00E151F4">
            <w:pPr>
              <w:jc w:val="center"/>
              <w:rPr>
                <w:rFonts w:eastAsia="Batang"/>
                <w:b/>
                <w:bCs/>
                <w:lang w:val="nb-NO"/>
              </w:rPr>
            </w:pPr>
            <w:r w:rsidRPr="00DB7187">
              <w:rPr>
                <w:rFonts w:eastAsia="Batang"/>
                <w:b/>
                <w:bCs/>
                <w:lang w:val="nb-NO"/>
              </w:rPr>
              <w:t>TRƯỜNG ĐẠI HỌC CNTT &amp; TT</w:t>
            </w:r>
          </w:p>
          <w:p w:rsidR="00777F1A" w:rsidRPr="00DB7187" w:rsidRDefault="001E2E78" w:rsidP="00E151F4">
            <w:pPr>
              <w:spacing w:before="240"/>
              <w:rPr>
                <w:b/>
                <w:lang w:val="nb-NO"/>
              </w:rPr>
            </w:pPr>
            <w:r w:rsidRPr="00DB718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690286</wp:posOffset>
                      </wp:positionH>
                      <wp:positionV relativeFrom="paragraph">
                        <wp:posOffset>211210</wp:posOffset>
                      </wp:positionV>
                      <wp:extent cx="1715770" cy="390832"/>
                      <wp:effectExtent l="0" t="0" r="11430" b="1587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715770" cy="3908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77F1A" w:rsidRPr="0045138A" w:rsidRDefault="0045138A" w:rsidP="0045138A">
                                  <w:pPr>
                                    <w:spacing w:before="240"/>
                                    <w:rPr>
                                      <w:b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 w:rsidRPr="0045138A">
                                    <w:rPr>
                                      <w:b/>
                                      <w:u w:val="single"/>
                                      <w:lang w:val="vi-VN"/>
                                    </w:rPr>
                                    <w:t xml:space="preserve"> </w:t>
                                  </w:r>
                                  <w:r w:rsidR="00777F1A" w:rsidRPr="0045138A">
                                    <w:rPr>
                                      <w:b/>
                                      <w:u w:val="single"/>
                                    </w:rPr>
                                    <w:t>ĐỀ MẪU</w:t>
                                  </w:r>
                                  <w:r w:rsidRPr="0045138A">
                                    <w:rPr>
                                      <w:b/>
                                      <w:u w:val="single"/>
                                      <w:lang w:val="vi-VN"/>
                                    </w:rPr>
                                    <w:t>: 01</w:t>
                                  </w:r>
                                </w:p>
                                <w:p w:rsidR="00777F1A" w:rsidRPr="0045138A" w:rsidRDefault="00777F1A" w:rsidP="00777F1A">
                                  <w:pPr>
                                    <w:spacing w:before="120"/>
                                    <w:ind w:left="120"/>
                                    <w:rPr>
                                      <w:rFonts w:eastAsia="Batang"/>
                                      <w:b/>
                                      <w:i/>
                                      <w:iCs/>
                                      <w:sz w:val="26"/>
                                      <w:szCs w:val="26"/>
                                      <w:lang w:val="nb-NO"/>
                                    </w:rPr>
                                  </w:pPr>
                                </w:p>
                                <w:p w:rsidR="00777F1A" w:rsidRPr="0045138A" w:rsidRDefault="00777F1A" w:rsidP="00777F1A">
                                  <w:pPr>
                                    <w:spacing w:before="120"/>
                                    <w:ind w:left="120"/>
                                    <w:rPr>
                                      <w:b/>
                                      <w:u w:val="single"/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4.35pt;margin-top:16.65pt;width:135.1pt;height:3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">
                      <v:path arrowok="t"/>
                      <v:textbox inset="0,0,0,0">
                        <w:txbxContent>
                          <w:p w:rsidR="00777F1A" w:rsidRPr="0045138A" w:rsidRDefault="0045138A" w:rsidP="0045138A">
                            <w:pPr>
                              <w:spacing w:before="240"/>
                              <w:rPr>
                                <w:b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45138A">
                              <w:rPr>
                                <w:b/>
                                <w:u w:val="single"/>
                                <w:lang w:val="vi-VN"/>
                              </w:rPr>
                              <w:t xml:space="preserve"> </w:t>
                            </w:r>
                            <w:r w:rsidR="00777F1A" w:rsidRPr="0045138A">
                              <w:rPr>
                                <w:b/>
                                <w:u w:val="single"/>
                              </w:rPr>
                              <w:t>ĐỀ MẪU</w:t>
                            </w:r>
                            <w:r w:rsidRPr="0045138A">
                              <w:rPr>
                                <w:b/>
                                <w:u w:val="single"/>
                                <w:lang w:val="vi-VN"/>
                              </w:rPr>
                              <w:t>: 01</w:t>
                            </w:r>
                          </w:p>
                          <w:p w:rsidR="00777F1A" w:rsidRPr="0045138A" w:rsidRDefault="00777F1A" w:rsidP="00777F1A">
                            <w:pPr>
                              <w:spacing w:before="120"/>
                              <w:ind w:left="120"/>
                              <w:rPr>
                                <w:rFonts w:eastAsia="Batang"/>
                                <w:b/>
                                <w:i/>
                                <w:iCs/>
                                <w:sz w:val="26"/>
                                <w:szCs w:val="26"/>
                                <w:lang w:val="nb-NO"/>
                              </w:rPr>
                            </w:pPr>
                          </w:p>
                          <w:p w:rsidR="00777F1A" w:rsidRPr="0045138A" w:rsidRDefault="00777F1A" w:rsidP="00777F1A">
                            <w:pPr>
                              <w:spacing w:before="120"/>
                              <w:ind w:left="120"/>
                              <w:rPr>
                                <w:b/>
                                <w:u w:val="single"/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B7187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40004</wp:posOffset>
                      </wp:positionV>
                      <wp:extent cx="1828800" cy="0"/>
                      <wp:effectExtent l="0" t="0" r="0" b="0"/>
                      <wp:wrapNone/>
                      <wp:docPr id="3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FA93C7" id="Straight Connector 1" o:spid="_x0000_s1026" style="position:absolute;z-index:25165619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8.45pt,3.15pt" to="192.45pt,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">
                      <o:lock v:ext="edit" shapetype="f"/>
                    </v:line>
                  </w:pict>
                </mc:Fallback>
              </mc:AlternateContent>
            </w:r>
            <w:r w:rsidR="00777F1A" w:rsidRPr="00DB7187">
              <w:rPr>
                <w:b/>
                <w:lang w:val="nb-NO"/>
              </w:rPr>
              <w:t xml:space="preserve">    </w:t>
            </w:r>
          </w:p>
          <w:p w:rsidR="00777F1A" w:rsidRPr="00DB7187" w:rsidRDefault="00777F1A" w:rsidP="00E151F4">
            <w:pPr>
              <w:spacing w:before="120"/>
              <w:rPr>
                <w:b/>
                <w:lang w:val="nb-NO"/>
              </w:rPr>
            </w:pPr>
          </w:p>
          <w:p w:rsidR="00777F1A" w:rsidRPr="00DB7187" w:rsidRDefault="00777F1A" w:rsidP="00E151F4">
            <w:pPr>
              <w:rPr>
                <w:b/>
              </w:rPr>
            </w:pPr>
          </w:p>
        </w:tc>
        <w:tc>
          <w:tcPr>
            <w:tcW w:w="549" w:type="dxa"/>
          </w:tcPr>
          <w:p w:rsidR="00777F1A" w:rsidRPr="00DB7187" w:rsidRDefault="00777F1A" w:rsidP="00E151F4">
            <w:pPr>
              <w:rPr>
                <w:b/>
              </w:rPr>
            </w:pPr>
          </w:p>
        </w:tc>
        <w:tc>
          <w:tcPr>
            <w:tcW w:w="5252" w:type="dxa"/>
          </w:tcPr>
          <w:p w:rsidR="00777F1A" w:rsidRPr="00DB7187" w:rsidRDefault="00777F1A" w:rsidP="00E151F4">
            <w:pPr>
              <w:spacing w:before="120"/>
              <w:ind w:left="120"/>
              <w:jc w:val="center"/>
              <w:rPr>
                <w:b/>
                <w:bCs/>
                <w:lang w:val="nb-NO"/>
              </w:rPr>
            </w:pPr>
            <w:r w:rsidRPr="00DB7187">
              <w:rPr>
                <w:b/>
                <w:bCs/>
                <w:lang w:val="nb-NO"/>
              </w:rPr>
              <w:t>ĐỀ THI HẾT HỌC PHẦN</w:t>
            </w:r>
          </w:p>
          <w:p w:rsidR="00777F1A" w:rsidRPr="00DB7187" w:rsidRDefault="00777F1A" w:rsidP="00E151F4">
            <w:pPr>
              <w:spacing w:before="120"/>
              <w:ind w:left="120"/>
              <w:jc w:val="center"/>
              <w:rPr>
                <w:b/>
                <w:bCs/>
                <w:lang w:val="nb-NO"/>
              </w:rPr>
            </w:pPr>
            <w:r w:rsidRPr="00DB7187">
              <w:rPr>
                <w:b/>
                <w:bCs/>
                <w:lang w:val="nb-NO"/>
              </w:rPr>
              <w:t>Hình thức thi: Vấn đáp</w:t>
            </w:r>
          </w:p>
          <w:p w:rsidR="00777F1A" w:rsidRPr="00DB7187" w:rsidRDefault="00777F1A" w:rsidP="00E151F4">
            <w:pPr>
              <w:spacing w:before="240"/>
              <w:ind w:left="119"/>
              <w:rPr>
                <w:lang w:val="nb-NO"/>
              </w:rPr>
            </w:pPr>
            <w:r w:rsidRPr="00DB7187">
              <w:rPr>
                <w:rFonts w:eastAsia="Batang"/>
                <w:bCs/>
                <w:lang w:val="nb-NO"/>
              </w:rPr>
              <w:t>Môn:</w:t>
            </w:r>
            <w:r w:rsidR="001A31EC">
              <w:rPr>
                <w:rFonts w:eastAsia="Batang"/>
                <w:bCs/>
                <w:lang w:val="vi-VN"/>
              </w:rPr>
              <w:t xml:space="preserve"> </w:t>
            </w:r>
            <w:r w:rsidR="0056089E" w:rsidRPr="001A31EC">
              <w:rPr>
                <w:b/>
                <w:lang w:val="nb-NO"/>
              </w:rPr>
              <w:t xml:space="preserve">Lập trình </w:t>
            </w:r>
            <w:r w:rsidR="00DC0F7B" w:rsidRPr="001A31EC">
              <w:rPr>
                <w:b/>
                <w:lang w:val="nb-NO"/>
              </w:rPr>
              <w:t>hướng đối tượng</w:t>
            </w:r>
          </w:p>
          <w:p w:rsidR="00777F1A" w:rsidRPr="00DB7187" w:rsidRDefault="00777F1A" w:rsidP="00E151F4">
            <w:pPr>
              <w:spacing w:before="120"/>
              <w:ind w:left="120"/>
              <w:rPr>
                <w:lang w:val="nb-NO"/>
              </w:rPr>
            </w:pPr>
            <w:r w:rsidRPr="00DB7187">
              <w:rPr>
                <w:rFonts w:eastAsia="Batang"/>
                <w:bCs/>
                <w:lang w:val="nb-NO"/>
              </w:rPr>
              <w:t>Hệ:</w:t>
            </w:r>
            <w:r w:rsidRPr="00DB7187">
              <w:rPr>
                <w:lang w:val="nb-NO"/>
              </w:rPr>
              <w:t xml:space="preserve"> Đại học chính quy</w:t>
            </w:r>
          </w:p>
          <w:p w:rsidR="00777F1A" w:rsidRPr="00DB7187" w:rsidRDefault="00777F1A" w:rsidP="00E151F4">
            <w:pPr>
              <w:spacing w:before="120"/>
              <w:ind w:left="120"/>
              <w:rPr>
                <w:lang w:val="nb-NO"/>
              </w:rPr>
            </w:pPr>
            <w:r w:rsidRPr="00DB7187">
              <w:rPr>
                <w:lang w:val="nb-NO"/>
              </w:rPr>
              <w:t>Thời gian chuẩn bị:</w:t>
            </w:r>
            <w:r w:rsidR="00352BED">
              <w:rPr>
                <w:lang w:val="vi-VN"/>
              </w:rPr>
              <w:t xml:space="preserve"> </w:t>
            </w:r>
            <w:r w:rsidR="00352BED" w:rsidRPr="00352BED">
              <w:rPr>
                <w:b/>
                <w:color w:val="FF0000"/>
                <w:lang w:val="vi-VN"/>
              </w:rPr>
              <w:t>6</w:t>
            </w:r>
            <w:r w:rsidRPr="00352BED">
              <w:rPr>
                <w:b/>
                <w:color w:val="FF0000"/>
                <w:lang w:val="nb-NO"/>
              </w:rPr>
              <w:t>0 phút</w:t>
            </w:r>
          </w:p>
        </w:tc>
      </w:tr>
    </w:tbl>
    <w:p w:rsidR="00777F1A" w:rsidRPr="00DB7187" w:rsidRDefault="00777F1A" w:rsidP="00777F1A">
      <w:pPr>
        <w:tabs>
          <w:tab w:val="left" w:pos="7755"/>
        </w:tabs>
        <w:ind w:firstLine="720"/>
        <w:rPr>
          <w:b/>
          <w:u w:val="single"/>
          <w:lang w:val="nb-NO"/>
        </w:rPr>
      </w:pPr>
    </w:p>
    <w:p w:rsidR="00F57177" w:rsidRPr="005F677A" w:rsidRDefault="00F57177" w:rsidP="00352BED">
      <w:pPr>
        <w:spacing w:line="360" w:lineRule="auto"/>
        <w:rPr>
          <w:b/>
          <w:i/>
          <w:lang w:val="vi-VN"/>
        </w:rPr>
      </w:pPr>
      <w:r w:rsidRPr="005F677A">
        <w:rPr>
          <w:b/>
          <w:i/>
          <w:lang w:val="vi-VN"/>
        </w:rPr>
        <w:t>Viết chương trình thực hiện các yêu cầu sau:</w:t>
      </w:r>
    </w:p>
    <w:p w:rsidR="00D8492A" w:rsidRPr="00C61F71" w:rsidRDefault="004221B6" w:rsidP="00C257E4">
      <w:pPr>
        <w:spacing w:line="288" w:lineRule="auto"/>
        <w:ind w:left="-5"/>
        <w:jc w:val="both"/>
        <w:rPr>
          <w:lang w:val="vi-VN"/>
        </w:rPr>
      </w:pPr>
      <w:r w:rsidRPr="00DB7187">
        <w:rPr>
          <w:b/>
          <w:lang w:val="nb-NO"/>
        </w:rPr>
        <w:t>Câu 1</w:t>
      </w:r>
      <w:r w:rsidR="00C63158" w:rsidRPr="00DB7187">
        <w:rPr>
          <w:b/>
          <w:i/>
          <w:lang w:val="nb-NO"/>
        </w:rPr>
        <w:t xml:space="preserve"> </w:t>
      </w:r>
      <w:r w:rsidR="00C63158" w:rsidRPr="005C3CB9">
        <w:rPr>
          <w:b/>
          <w:i/>
          <w:color w:val="FF0000"/>
          <w:lang w:val="nb-NO"/>
        </w:rPr>
        <w:t>(</w:t>
      </w:r>
      <w:r w:rsidRPr="005C3CB9">
        <w:rPr>
          <w:b/>
          <w:i/>
          <w:color w:val="FF0000"/>
          <w:lang w:val="nb-NO"/>
        </w:rPr>
        <w:t>3</w:t>
      </w:r>
      <w:r w:rsidR="00C63158" w:rsidRPr="005C3CB9">
        <w:rPr>
          <w:i/>
          <w:color w:val="FF0000"/>
          <w:lang w:val="nb-NO"/>
        </w:rPr>
        <w:t xml:space="preserve"> điểm</w:t>
      </w:r>
      <w:r w:rsidR="00C63158" w:rsidRPr="005C3CB9">
        <w:rPr>
          <w:b/>
          <w:i/>
          <w:color w:val="FF0000"/>
          <w:lang w:val="nb-NO"/>
        </w:rPr>
        <w:t>)</w:t>
      </w:r>
      <w:r w:rsidRPr="00DB7187">
        <w:rPr>
          <w:b/>
          <w:i/>
          <w:lang w:val="nb-NO"/>
        </w:rPr>
        <w:t>:</w:t>
      </w:r>
      <w:r w:rsidR="00C63158" w:rsidRPr="00DB7187">
        <w:rPr>
          <w:lang w:val="nb-NO"/>
        </w:rPr>
        <w:t xml:space="preserve"> </w:t>
      </w:r>
      <w:r w:rsidR="00DC0F7B" w:rsidRPr="00DB7187">
        <w:rPr>
          <w:lang w:val="nb-NO"/>
        </w:rPr>
        <w:t>Xây</w:t>
      </w:r>
      <w:r w:rsidR="00D8492A" w:rsidRPr="00DB7187">
        <w:rPr>
          <w:lang w:val="nb-NO"/>
        </w:rPr>
        <w:t xml:space="preserve"> dựng lớp Nguo</w:t>
      </w:r>
      <w:r w:rsidR="00724553" w:rsidRPr="00DB7187">
        <w:rPr>
          <w:lang w:val="nb-NO"/>
        </w:rPr>
        <w:t>i với các thuộc tính</w:t>
      </w:r>
      <w:r w:rsidR="00253B98" w:rsidRPr="00DB7187">
        <w:rPr>
          <w:lang w:val="nb-NO"/>
        </w:rPr>
        <w:t xml:space="preserve"> s</w:t>
      </w:r>
      <w:r w:rsidR="00D8492A" w:rsidRPr="00DB7187">
        <w:rPr>
          <w:lang w:val="nb-NO"/>
        </w:rPr>
        <w:t>tring:</w:t>
      </w:r>
      <w:r w:rsidR="00D8492A" w:rsidRPr="00DB7187">
        <w:rPr>
          <w:b/>
          <w:lang w:val="nb-NO"/>
        </w:rPr>
        <w:t xml:space="preserve"> </w:t>
      </w:r>
      <w:r w:rsidR="001E24ED" w:rsidRPr="00DB7187">
        <w:rPr>
          <w:lang w:val="nb-NO"/>
        </w:rPr>
        <w:t xml:space="preserve">số </w:t>
      </w:r>
      <w:r w:rsidR="00C61F71">
        <w:rPr>
          <w:lang w:val="nb-NO"/>
        </w:rPr>
        <w:t>chứng</w:t>
      </w:r>
      <w:r w:rsidR="00C61F71">
        <w:rPr>
          <w:lang w:val="vi-VN"/>
        </w:rPr>
        <w:t xml:space="preserve"> minh thư và</w:t>
      </w:r>
      <w:r w:rsidR="001E24ED" w:rsidRPr="00DB7187">
        <w:rPr>
          <w:lang w:val="nb-NO"/>
        </w:rPr>
        <w:t xml:space="preserve">, </w:t>
      </w:r>
      <w:r w:rsidR="00724553" w:rsidRPr="00DB7187">
        <w:rPr>
          <w:lang w:val="nb-NO"/>
        </w:rPr>
        <w:t xml:space="preserve">họ tên, </w:t>
      </w:r>
      <w:r w:rsidR="00D8492A" w:rsidRPr="00DB7187">
        <w:rPr>
          <w:lang w:val="nb-NO"/>
        </w:rPr>
        <w:t>quê quán</w:t>
      </w:r>
      <w:r w:rsidR="00F57177">
        <w:rPr>
          <w:lang w:val="vi-VN"/>
        </w:rPr>
        <w:t>,</w:t>
      </w:r>
      <w:r w:rsidR="00D8492A" w:rsidRPr="00DB7187">
        <w:rPr>
          <w:b/>
          <w:lang w:val="nb-NO"/>
        </w:rPr>
        <w:t xml:space="preserve"> </w:t>
      </w:r>
      <w:r w:rsidR="00D8492A" w:rsidRPr="00DB7187">
        <w:rPr>
          <w:lang w:val="nb-NO"/>
        </w:rPr>
        <w:t>năm sinh</w:t>
      </w:r>
      <w:r w:rsidR="00C61F71">
        <w:rPr>
          <w:lang w:val="vi-VN"/>
        </w:rPr>
        <w:t>.</w:t>
      </w:r>
    </w:p>
    <w:p w:rsidR="00D8492A" w:rsidRPr="00DB7187" w:rsidRDefault="00D8492A" w:rsidP="00C257E4">
      <w:pPr>
        <w:pStyle w:val="NoiDung"/>
        <w:numPr>
          <w:ilvl w:val="0"/>
          <w:numId w:val="8"/>
        </w:numPr>
        <w:spacing w:before="0" w:after="0" w:line="288" w:lineRule="auto"/>
        <w:ind w:firstLine="66"/>
        <w:rPr>
          <w:sz w:val="24"/>
          <w:szCs w:val="24"/>
          <w:lang w:val="vi-VN"/>
        </w:rPr>
      </w:pPr>
      <w:r w:rsidRPr="00DB7187">
        <w:rPr>
          <w:sz w:val="24"/>
          <w:szCs w:val="24"/>
          <w:lang w:val="vi-VN"/>
        </w:rPr>
        <w:t>Xây dựng các phương thức tạo lập:</w:t>
      </w:r>
    </w:p>
    <w:p w:rsidR="002C1140" w:rsidRPr="00DB7187" w:rsidRDefault="00D8492A" w:rsidP="00C257E4">
      <w:pPr>
        <w:pStyle w:val="NoiDung"/>
        <w:numPr>
          <w:ilvl w:val="0"/>
          <w:numId w:val="14"/>
        </w:numPr>
        <w:spacing w:before="0" w:after="0" w:line="288" w:lineRule="auto"/>
        <w:rPr>
          <w:sz w:val="24"/>
          <w:szCs w:val="24"/>
          <w:lang w:val="vi-VN"/>
        </w:rPr>
      </w:pPr>
      <w:r w:rsidRPr="00DB7187">
        <w:rPr>
          <w:sz w:val="24"/>
          <w:szCs w:val="24"/>
        </w:rPr>
        <w:t>Nguoi()</w:t>
      </w:r>
      <w:r w:rsidR="00282A3F" w:rsidRPr="00DB7187">
        <w:rPr>
          <w:sz w:val="24"/>
          <w:szCs w:val="24"/>
        </w:rPr>
        <w:t>;</w:t>
      </w:r>
    </w:p>
    <w:p w:rsidR="00D8492A" w:rsidRPr="00DB7187" w:rsidRDefault="00D8492A" w:rsidP="00C257E4">
      <w:pPr>
        <w:pStyle w:val="NoiDung"/>
        <w:numPr>
          <w:ilvl w:val="0"/>
          <w:numId w:val="14"/>
        </w:numPr>
        <w:spacing w:before="0" w:after="0" w:line="288" w:lineRule="auto"/>
        <w:rPr>
          <w:sz w:val="24"/>
          <w:szCs w:val="24"/>
          <w:lang w:val="vi-VN"/>
        </w:rPr>
      </w:pPr>
      <w:r w:rsidRPr="00DB7187">
        <w:rPr>
          <w:sz w:val="24"/>
          <w:szCs w:val="24"/>
        </w:rPr>
        <w:t>Nguoi</w:t>
      </w:r>
      <w:r w:rsidRPr="00DB7187">
        <w:rPr>
          <w:sz w:val="24"/>
          <w:szCs w:val="24"/>
          <w:lang w:val="fr-FR"/>
        </w:rPr>
        <w:t xml:space="preserve">(string </w:t>
      </w:r>
      <w:r w:rsidR="00C257E4">
        <w:rPr>
          <w:sz w:val="24"/>
          <w:szCs w:val="24"/>
          <w:lang w:val="vi-VN"/>
        </w:rPr>
        <w:t>_</w:t>
      </w:r>
      <w:r w:rsidRPr="00DB7187">
        <w:rPr>
          <w:sz w:val="24"/>
          <w:szCs w:val="24"/>
          <w:lang w:val="fr-FR"/>
        </w:rPr>
        <w:t>socmnd,</w:t>
      </w:r>
      <w:r w:rsidRPr="00DB7187">
        <w:rPr>
          <w:sz w:val="24"/>
          <w:szCs w:val="24"/>
          <w:lang w:val="vi-VN"/>
        </w:rPr>
        <w:t xml:space="preserve"> </w:t>
      </w:r>
      <w:r w:rsidRPr="00DB7187">
        <w:rPr>
          <w:sz w:val="24"/>
          <w:szCs w:val="24"/>
          <w:lang w:val="en-US"/>
        </w:rPr>
        <w:t xml:space="preserve">string </w:t>
      </w:r>
      <w:r w:rsidR="00C257E4">
        <w:rPr>
          <w:sz w:val="24"/>
          <w:szCs w:val="24"/>
          <w:lang w:val="vi-VN"/>
        </w:rPr>
        <w:t>_</w:t>
      </w:r>
      <w:r w:rsidR="00C257E4">
        <w:rPr>
          <w:sz w:val="24"/>
          <w:szCs w:val="24"/>
          <w:lang w:val="en-US"/>
        </w:rPr>
        <w:t>hoTen</w:t>
      </w:r>
      <w:r w:rsidRPr="00DB7187">
        <w:rPr>
          <w:sz w:val="24"/>
          <w:szCs w:val="24"/>
          <w:lang w:val="en-US"/>
        </w:rPr>
        <w:t xml:space="preserve">, string </w:t>
      </w:r>
      <w:r w:rsidR="00C257E4">
        <w:rPr>
          <w:sz w:val="24"/>
          <w:szCs w:val="24"/>
          <w:lang w:val="vi-VN"/>
        </w:rPr>
        <w:t>_</w:t>
      </w:r>
      <w:r w:rsidR="00C257E4">
        <w:rPr>
          <w:sz w:val="24"/>
          <w:szCs w:val="24"/>
          <w:lang w:val="en-US"/>
        </w:rPr>
        <w:t>queQuan</w:t>
      </w:r>
      <w:r w:rsidRPr="00DB7187">
        <w:rPr>
          <w:sz w:val="24"/>
          <w:szCs w:val="24"/>
          <w:lang w:val="en-US"/>
        </w:rPr>
        <w:t xml:space="preserve">, int </w:t>
      </w:r>
      <w:r w:rsidR="00C257E4">
        <w:rPr>
          <w:sz w:val="24"/>
          <w:szCs w:val="24"/>
          <w:lang w:val="vi-VN"/>
        </w:rPr>
        <w:t>_</w:t>
      </w:r>
      <w:r w:rsidR="009D06CA">
        <w:rPr>
          <w:sz w:val="24"/>
          <w:szCs w:val="24"/>
          <w:lang w:val="vi-VN"/>
        </w:rPr>
        <w:t>namSinh</w:t>
      </w:r>
      <w:r w:rsidRPr="00DB7187">
        <w:rPr>
          <w:sz w:val="24"/>
          <w:szCs w:val="24"/>
          <w:lang w:val="fr-FR"/>
        </w:rPr>
        <w:t>)</w:t>
      </w:r>
      <w:r w:rsidR="00282A3F" w:rsidRPr="00DB7187">
        <w:rPr>
          <w:sz w:val="24"/>
          <w:szCs w:val="24"/>
          <w:lang w:val="fr-FR"/>
        </w:rPr>
        <w:t> ;</w:t>
      </w:r>
    </w:p>
    <w:p w:rsidR="00CA2ED2" w:rsidRPr="00DB7187" w:rsidRDefault="00CA2ED2" w:rsidP="00C257E4">
      <w:pPr>
        <w:pStyle w:val="NoiDung"/>
        <w:numPr>
          <w:ilvl w:val="0"/>
          <w:numId w:val="8"/>
        </w:numPr>
        <w:spacing w:before="0" w:after="0" w:line="288" w:lineRule="auto"/>
        <w:ind w:firstLine="66"/>
        <w:rPr>
          <w:sz w:val="24"/>
          <w:szCs w:val="24"/>
          <w:lang w:val="vi-VN"/>
        </w:rPr>
      </w:pPr>
      <w:r w:rsidRPr="00DB7187">
        <w:rPr>
          <w:sz w:val="24"/>
          <w:szCs w:val="24"/>
          <w:lang w:val="vi-VN"/>
        </w:rPr>
        <w:t xml:space="preserve">Xây dựng các phương thức </w:t>
      </w:r>
      <w:r w:rsidRPr="00DB7187">
        <w:rPr>
          <w:sz w:val="24"/>
          <w:szCs w:val="24"/>
          <w:lang w:val="en-US"/>
        </w:rPr>
        <w:t>set/get</w:t>
      </w:r>
      <w:r w:rsidR="009D06CA">
        <w:rPr>
          <w:sz w:val="24"/>
          <w:szCs w:val="24"/>
          <w:lang w:val="vi-VN"/>
        </w:rPr>
        <w:t xml:space="preserve"> cho các thuộc tính.</w:t>
      </w:r>
    </w:p>
    <w:p w:rsidR="00D8492A" w:rsidRPr="00DB7187" w:rsidRDefault="00D8492A" w:rsidP="00C257E4">
      <w:pPr>
        <w:pStyle w:val="NoiDung"/>
        <w:numPr>
          <w:ilvl w:val="0"/>
          <w:numId w:val="8"/>
        </w:numPr>
        <w:spacing w:before="0" w:after="0" w:line="288" w:lineRule="auto"/>
        <w:ind w:firstLine="66"/>
        <w:rPr>
          <w:sz w:val="24"/>
          <w:szCs w:val="24"/>
          <w:lang w:val="vi-VN"/>
        </w:rPr>
      </w:pPr>
      <w:r w:rsidRPr="00DB7187">
        <w:rPr>
          <w:sz w:val="24"/>
          <w:szCs w:val="24"/>
          <w:lang w:val="vi-VN"/>
        </w:rPr>
        <w:t>Xây dựng phương thức nhập và xuất thông tin của một Người</w:t>
      </w:r>
      <w:r w:rsidR="009D06CA">
        <w:rPr>
          <w:sz w:val="24"/>
          <w:szCs w:val="24"/>
          <w:lang w:val="vi-VN"/>
        </w:rPr>
        <w:t xml:space="preserve"> (</w:t>
      </w:r>
      <w:r w:rsidR="001E3CC2">
        <w:rPr>
          <w:sz w:val="24"/>
          <w:szCs w:val="24"/>
          <w:lang w:val="vi-VN"/>
        </w:rPr>
        <w:t xml:space="preserve">có </w:t>
      </w:r>
      <w:r w:rsidR="009D06CA">
        <w:rPr>
          <w:sz w:val="24"/>
          <w:szCs w:val="24"/>
          <w:lang w:val="vi-VN"/>
        </w:rPr>
        <w:t>thể xây dựng toán tử nhập, xuất)</w:t>
      </w:r>
    </w:p>
    <w:p w:rsidR="002C1140" w:rsidRPr="00DB7187" w:rsidRDefault="00D8492A" w:rsidP="00C257E4">
      <w:pPr>
        <w:pStyle w:val="NoiDung"/>
        <w:numPr>
          <w:ilvl w:val="0"/>
          <w:numId w:val="15"/>
        </w:numPr>
        <w:spacing w:before="0" w:after="0" w:line="288" w:lineRule="auto"/>
        <w:rPr>
          <w:sz w:val="24"/>
          <w:szCs w:val="24"/>
          <w:lang w:val="en-US"/>
        </w:rPr>
      </w:pPr>
      <w:r w:rsidRPr="00DB7187">
        <w:rPr>
          <w:sz w:val="24"/>
          <w:szCs w:val="24"/>
        </w:rPr>
        <w:t>void</w:t>
      </w:r>
      <w:r w:rsidRPr="00DB7187">
        <w:rPr>
          <w:sz w:val="24"/>
          <w:szCs w:val="24"/>
          <w:lang w:val="vi-VN"/>
        </w:rPr>
        <w:t xml:space="preserve"> nhap();</w:t>
      </w:r>
    </w:p>
    <w:p w:rsidR="00D8492A" w:rsidRPr="00DB7187" w:rsidRDefault="00D8492A" w:rsidP="00C257E4">
      <w:pPr>
        <w:pStyle w:val="NoiDung"/>
        <w:numPr>
          <w:ilvl w:val="0"/>
          <w:numId w:val="15"/>
        </w:numPr>
        <w:spacing w:before="0" w:after="0" w:line="288" w:lineRule="auto"/>
        <w:rPr>
          <w:sz w:val="24"/>
          <w:szCs w:val="24"/>
          <w:lang w:val="en-US"/>
        </w:rPr>
      </w:pPr>
      <w:r w:rsidRPr="00DB7187">
        <w:rPr>
          <w:sz w:val="24"/>
          <w:szCs w:val="24"/>
        </w:rPr>
        <w:t>void</w:t>
      </w:r>
      <w:r w:rsidRPr="00DB7187">
        <w:rPr>
          <w:sz w:val="24"/>
          <w:szCs w:val="24"/>
          <w:lang w:val="vi-VN"/>
        </w:rPr>
        <w:t xml:space="preserve"> xuat();</w:t>
      </w:r>
    </w:p>
    <w:p w:rsidR="00C63158" w:rsidRPr="00DB7187" w:rsidRDefault="00D8492A" w:rsidP="00C257E4">
      <w:pPr>
        <w:numPr>
          <w:ilvl w:val="0"/>
          <w:numId w:val="9"/>
        </w:numPr>
        <w:spacing w:line="288" w:lineRule="auto"/>
        <w:ind w:firstLine="66"/>
        <w:jc w:val="both"/>
        <w:rPr>
          <w:lang w:val="nb-NO"/>
        </w:rPr>
      </w:pPr>
      <w:r w:rsidRPr="00DB7187">
        <w:rPr>
          <w:lang w:val="nb-NO"/>
        </w:rPr>
        <w:t xml:space="preserve">Xây dựng </w:t>
      </w:r>
      <w:r w:rsidR="00724553" w:rsidRPr="00DB7187">
        <w:rPr>
          <w:lang w:val="nb-NO"/>
        </w:rPr>
        <w:t>phương thức tính tuổi hiện tại</w:t>
      </w:r>
      <w:r w:rsidRPr="00DB7187">
        <w:rPr>
          <w:lang w:val="nb-NO"/>
        </w:rPr>
        <w:t xml:space="preserve"> (</w:t>
      </w:r>
      <w:r w:rsidR="00724553" w:rsidRPr="00DB7187">
        <w:rPr>
          <w:lang w:val="nb-NO"/>
        </w:rPr>
        <w:t xml:space="preserve">bằng năm hiện tại – năm sinh). </w:t>
      </w:r>
    </w:p>
    <w:p w:rsidR="00D8492A" w:rsidRPr="00765FCB" w:rsidRDefault="007C727C" w:rsidP="00C257E4">
      <w:pPr>
        <w:numPr>
          <w:ilvl w:val="1"/>
          <w:numId w:val="9"/>
        </w:numPr>
        <w:spacing w:line="288" w:lineRule="auto"/>
        <w:jc w:val="both"/>
        <w:rPr>
          <w:lang w:val="nb-NO"/>
        </w:rPr>
      </w:pPr>
      <w:r w:rsidRPr="00765FCB">
        <w:rPr>
          <w:lang w:val="nb-NO"/>
        </w:rPr>
        <w:t>i</w:t>
      </w:r>
      <w:r w:rsidR="00D8492A" w:rsidRPr="00765FCB">
        <w:rPr>
          <w:lang w:val="nb-NO"/>
        </w:rPr>
        <w:t>nt tinh</w:t>
      </w:r>
      <w:r w:rsidR="009D06CA" w:rsidRPr="00765FCB">
        <w:rPr>
          <w:lang w:val="vi-VN"/>
        </w:rPr>
        <w:t>T</w:t>
      </w:r>
      <w:r w:rsidR="00D8492A" w:rsidRPr="00765FCB">
        <w:rPr>
          <w:lang w:val="nb-NO"/>
        </w:rPr>
        <w:t>uoi();</w:t>
      </w:r>
    </w:p>
    <w:p w:rsidR="007456FD" w:rsidRPr="00DB7187" w:rsidRDefault="00C63158" w:rsidP="00C257E4">
      <w:pPr>
        <w:spacing w:line="288" w:lineRule="auto"/>
        <w:ind w:left="-5"/>
        <w:jc w:val="both"/>
        <w:rPr>
          <w:lang w:val="nb-NO"/>
        </w:rPr>
      </w:pPr>
      <w:r w:rsidRPr="00DB7187">
        <w:rPr>
          <w:b/>
          <w:lang w:val="nb-NO"/>
        </w:rPr>
        <w:t xml:space="preserve">Câu 2 </w:t>
      </w:r>
      <w:r w:rsidRPr="008E7C25">
        <w:rPr>
          <w:color w:val="FF0000"/>
          <w:lang w:val="nb-NO"/>
        </w:rPr>
        <w:t>(</w:t>
      </w:r>
      <w:r w:rsidR="006E6325">
        <w:rPr>
          <w:color w:val="FF0000"/>
          <w:lang w:val="vi-VN"/>
        </w:rPr>
        <w:t>3</w:t>
      </w:r>
      <w:r w:rsidRPr="008E7C25">
        <w:rPr>
          <w:color w:val="FF0000"/>
          <w:lang w:val="nb-NO"/>
        </w:rPr>
        <w:t xml:space="preserve"> điểm)</w:t>
      </w:r>
      <w:r w:rsidRPr="00DB7187">
        <w:rPr>
          <w:lang w:val="nb-NO"/>
        </w:rPr>
        <w:t xml:space="preserve">: </w:t>
      </w:r>
      <w:r w:rsidR="001E24ED" w:rsidRPr="00DB7187">
        <w:rPr>
          <w:lang w:val="nb-NO"/>
        </w:rPr>
        <w:t xml:space="preserve">Xây dựng lớp </w:t>
      </w:r>
      <w:r w:rsidR="007456FD" w:rsidRPr="00DB7187">
        <w:rPr>
          <w:lang w:val="nb-NO"/>
        </w:rPr>
        <w:t>SinhVien kế thừa từ lớp Nguoi</w:t>
      </w:r>
      <w:r w:rsidR="001E24ED" w:rsidRPr="00DB7187">
        <w:rPr>
          <w:lang w:val="nb-NO"/>
        </w:rPr>
        <w:t>, có thêm các thuộc tính</w:t>
      </w:r>
      <w:r w:rsidR="007456FD" w:rsidRPr="00DB7187">
        <w:rPr>
          <w:lang w:val="nb-NO"/>
        </w:rPr>
        <w:t>:</w:t>
      </w:r>
      <w:r w:rsidR="001E24ED" w:rsidRPr="00DB7187">
        <w:rPr>
          <w:lang w:val="nb-NO"/>
        </w:rPr>
        <w:t xml:space="preserve"> </w:t>
      </w:r>
      <w:r w:rsidR="009D06CA">
        <w:rPr>
          <w:lang w:val="nb-NO"/>
        </w:rPr>
        <w:t>mã</w:t>
      </w:r>
      <w:r w:rsidR="009D06CA">
        <w:rPr>
          <w:lang w:val="vi-VN"/>
        </w:rPr>
        <w:t xml:space="preserve"> sinh viên</w:t>
      </w:r>
      <w:r w:rsidR="007456FD" w:rsidRPr="00DB7187">
        <w:rPr>
          <w:lang w:val="nb-NO"/>
        </w:rPr>
        <w:t xml:space="preserve">, </w:t>
      </w:r>
      <w:r w:rsidR="009D06CA">
        <w:rPr>
          <w:lang w:val="nb-NO"/>
        </w:rPr>
        <w:t>ngành</w:t>
      </w:r>
      <w:r w:rsidR="009D06CA">
        <w:rPr>
          <w:lang w:val="vi-VN"/>
        </w:rPr>
        <w:t xml:space="preserve"> </w:t>
      </w:r>
      <w:r w:rsidR="00C11666">
        <w:rPr>
          <w:lang w:val="vi-VN"/>
        </w:rPr>
        <w:t>học (có sử dụng phương thức tạo lập ở lớp cha)</w:t>
      </w:r>
      <w:r w:rsidR="007456FD" w:rsidRPr="00DB7187">
        <w:rPr>
          <w:lang w:val="nb-NO"/>
        </w:rPr>
        <w:t>.</w:t>
      </w:r>
    </w:p>
    <w:p w:rsidR="007456FD" w:rsidRPr="00DB7187" w:rsidRDefault="007456FD" w:rsidP="00C257E4">
      <w:pPr>
        <w:numPr>
          <w:ilvl w:val="0"/>
          <w:numId w:val="9"/>
        </w:numPr>
        <w:spacing w:line="288" w:lineRule="auto"/>
        <w:ind w:firstLine="66"/>
        <w:jc w:val="both"/>
        <w:rPr>
          <w:lang w:val="nb-NO"/>
        </w:rPr>
      </w:pPr>
      <w:r w:rsidRPr="00DB7187">
        <w:rPr>
          <w:lang w:val="nb-NO"/>
        </w:rPr>
        <w:t>Các phương thức tạo lập:</w:t>
      </w:r>
    </w:p>
    <w:p w:rsidR="007456FD" w:rsidRPr="00DB7187" w:rsidRDefault="007456FD" w:rsidP="00C257E4">
      <w:pPr>
        <w:numPr>
          <w:ilvl w:val="1"/>
          <w:numId w:val="9"/>
        </w:numPr>
        <w:spacing w:line="288" w:lineRule="auto"/>
        <w:jc w:val="both"/>
        <w:rPr>
          <w:lang w:val="nb-NO"/>
        </w:rPr>
      </w:pPr>
      <w:r w:rsidRPr="00DB7187">
        <w:rPr>
          <w:lang w:val="nb-NO"/>
        </w:rPr>
        <w:t>SinhVien();</w:t>
      </w:r>
    </w:p>
    <w:p w:rsidR="007456FD" w:rsidRPr="00DB7187" w:rsidRDefault="007456FD" w:rsidP="00C257E4">
      <w:pPr>
        <w:numPr>
          <w:ilvl w:val="1"/>
          <w:numId w:val="9"/>
        </w:numPr>
        <w:spacing w:line="288" w:lineRule="auto"/>
        <w:jc w:val="both"/>
        <w:rPr>
          <w:lang w:val="nb-NO"/>
        </w:rPr>
      </w:pPr>
      <w:r w:rsidRPr="00DB7187">
        <w:rPr>
          <w:lang w:val="nb-NO"/>
        </w:rPr>
        <w:t>SinhVien(</w:t>
      </w:r>
      <w:r w:rsidRPr="00DB7187">
        <w:rPr>
          <w:lang w:val="fr-FR"/>
        </w:rPr>
        <w:t xml:space="preserve">string </w:t>
      </w:r>
      <w:r w:rsidR="00C11666">
        <w:rPr>
          <w:lang w:val="vi-VN"/>
        </w:rPr>
        <w:t>_</w:t>
      </w:r>
      <w:r w:rsidRPr="00DB7187">
        <w:rPr>
          <w:lang w:val="fr-FR"/>
        </w:rPr>
        <w:t>socmnd,</w:t>
      </w:r>
      <w:r w:rsidRPr="00DB7187">
        <w:rPr>
          <w:lang w:val="vi-VN"/>
        </w:rPr>
        <w:t xml:space="preserve"> </w:t>
      </w:r>
      <w:r w:rsidRPr="00DB7187">
        <w:t xml:space="preserve">string </w:t>
      </w:r>
      <w:r w:rsidR="00C11666">
        <w:rPr>
          <w:lang w:val="vi-VN"/>
        </w:rPr>
        <w:t>_hoTen</w:t>
      </w:r>
      <w:r w:rsidRPr="00DB7187">
        <w:t xml:space="preserve">, string </w:t>
      </w:r>
      <w:r w:rsidR="00C11666">
        <w:rPr>
          <w:lang w:val="vi-VN"/>
        </w:rPr>
        <w:t>_queQuan</w:t>
      </w:r>
      <w:r w:rsidRPr="00DB7187">
        <w:t>, int</w:t>
      </w:r>
      <w:r w:rsidR="00C11666">
        <w:rPr>
          <w:lang w:val="vi-VN"/>
        </w:rPr>
        <w:t xml:space="preserve"> _ngaySinh</w:t>
      </w:r>
      <w:r w:rsidRPr="00DB7187">
        <w:rPr>
          <w:lang w:val="nb-NO"/>
        </w:rPr>
        <w:t xml:space="preserve">, string </w:t>
      </w:r>
      <w:r w:rsidR="00C11666">
        <w:rPr>
          <w:lang w:val="vi-VN"/>
        </w:rPr>
        <w:t>_maSinhVien</w:t>
      </w:r>
      <w:r w:rsidRPr="00DB7187">
        <w:rPr>
          <w:lang w:val="nb-NO"/>
        </w:rPr>
        <w:t xml:space="preserve">, string </w:t>
      </w:r>
      <w:r w:rsidR="00C11666">
        <w:rPr>
          <w:lang w:val="vi-VN"/>
        </w:rPr>
        <w:t>_nganhHoc</w:t>
      </w:r>
      <w:r w:rsidRPr="00DB7187">
        <w:rPr>
          <w:lang w:val="nb-NO"/>
        </w:rPr>
        <w:t>);</w:t>
      </w:r>
    </w:p>
    <w:p w:rsidR="007456FD" w:rsidRPr="00DB7187" w:rsidRDefault="007456FD" w:rsidP="00C257E4">
      <w:pPr>
        <w:pStyle w:val="NoiDung"/>
        <w:numPr>
          <w:ilvl w:val="0"/>
          <w:numId w:val="9"/>
        </w:numPr>
        <w:spacing w:before="0" w:after="0" w:line="288" w:lineRule="auto"/>
        <w:ind w:firstLine="66"/>
        <w:rPr>
          <w:sz w:val="24"/>
          <w:szCs w:val="24"/>
          <w:lang w:val="vi-VN"/>
        </w:rPr>
      </w:pPr>
      <w:r w:rsidRPr="00DB7187">
        <w:rPr>
          <w:sz w:val="24"/>
          <w:szCs w:val="24"/>
          <w:lang w:val="vi-VN"/>
        </w:rPr>
        <w:t xml:space="preserve">Xây dựng phương thức nhập và xuất thông tin của một </w:t>
      </w:r>
      <w:r w:rsidRPr="00DB7187">
        <w:rPr>
          <w:sz w:val="24"/>
          <w:szCs w:val="24"/>
        </w:rPr>
        <w:t>Sinh viên</w:t>
      </w:r>
      <w:r w:rsidR="001E3CC2">
        <w:rPr>
          <w:sz w:val="24"/>
          <w:szCs w:val="24"/>
          <w:lang w:val="vi-VN"/>
        </w:rPr>
        <w:t xml:space="preserve"> (có thể xây dựng toán tử nhập, xuất)</w:t>
      </w:r>
    </w:p>
    <w:p w:rsidR="007456FD" w:rsidRPr="00DB7187" w:rsidRDefault="007456FD" w:rsidP="00C257E4">
      <w:pPr>
        <w:numPr>
          <w:ilvl w:val="1"/>
          <w:numId w:val="9"/>
        </w:numPr>
        <w:spacing w:line="288" w:lineRule="auto"/>
        <w:jc w:val="both"/>
        <w:rPr>
          <w:lang w:val="nb-NO"/>
        </w:rPr>
      </w:pPr>
      <w:r w:rsidRPr="00DB7187">
        <w:rPr>
          <w:lang w:val="nb-NO"/>
        </w:rPr>
        <w:t>void nhap();</w:t>
      </w:r>
    </w:p>
    <w:p w:rsidR="007456FD" w:rsidRPr="00DB7187" w:rsidRDefault="007456FD" w:rsidP="00C257E4">
      <w:pPr>
        <w:numPr>
          <w:ilvl w:val="1"/>
          <w:numId w:val="9"/>
        </w:numPr>
        <w:spacing w:line="288" w:lineRule="auto"/>
        <w:jc w:val="both"/>
        <w:rPr>
          <w:lang w:val="nb-NO"/>
        </w:rPr>
      </w:pPr>
      <w:r w:rsidRPr="00DB7187">
        <w:rPr>
          <w:lang w:val="nb-NO"/>
        </w:rPr>
        <w:t>void xuat();</w:t>
      </w:r>
    </w:p>
    <w:p w:rsidR="00667C4B" w:rsidRPr="00DB7187" w:rsidRDefault="007456FD" w:rsidP="00C257E4">
      <w:pPr>
        <w:pStyle w:val="NoiDung"/>
        <w:spacing w:before="0" w:after="0" w:line="288" w:lineRule="auto"/>
        <w:ind w:firstLine="0"/>
        <w:rPr>
          <w:sz w:val="24"/>
          <w:szCs w:val="24"/>
          <w:lang w:val="vi-VN"/>
        </w:rPr>
      </w:pPr>
      <w:r w:rsidRPr="00DB7187">
        <w:rPr>
          <w:b/>
          <w:sz w:val="24"/>
          <w:szCs w:val="24"/>
        </w:rPr>
        <w:t>Câu 3</w:t>
      </w:r>
      <w:r w:rsidR="004221B6" w:rsidRPr="00DB7187">
        <w:rPr>
          <w:sz w:val="24"/>
          <w:szCs w:val="24"/>
        </w:rPr>
        <w:t xml:space="preserve"> </w:t>
      </w:r>
      <w:r w:rsidR="004221B6" w:rsidRPr="008E7C25">
        <w:rPr>
          <w:i/>
          <w:color w:val="FF0000"/>
          <w:sz w:val="24"/>
          <w:szCs w:val="24"/>
        </w:rPr>
        <w:t>(3 điểm)</w:t>
      </w:r>
      <w:r w:rsidRPr="00DB7187">
        <w:rPr>
          <w:sz w:val="24"/>
          <w:szCs w:val="24"/>
        </w:rPr>
        <w:t xml:space="preserve">: </w:t>
      </w:r>
      <w:r w:rsidR="00E174F9" w:rsidRPr="00DB7187">
        <w:rPr>
          <w:sz w:val="24"/>
          <w:szCs w:val="24"/>
        </w:rPr>
        <w:t xml:space="preserve">Xây dựng lớp Quản lý </w:t>
      </w:r>
      <w:r w:rsidRPr="00DB7187">
        <w:rPr>
          <w:sz w:val="24"/>
          <w:szCs w:val="24"/>
        </w:rPr>
        <w:t>sinh viên</w:t>
      </w:r>
      <w:r w:rsidR="005660DB">
        <w:rPr>
          <w:sz w:val="24"/>
          <w:szCs w:val="24"/>
          <w:lang w:val="vi-VN"/>
        </w:rPr>
        <w:t xml:space="preserve"> (</w:t>
      </w:r>
      <w:r w:rsidR="005660DB">
        <w:rPr>
          <w:sz w:val="24"/>
          <w:szCs w:val="24"/>
        </w:rPr>
        <w:t>QuanLy</w:t>
      </w:r>
      <w:r w:rsidR="005660DB" w:rsidRPr="00DB7187">
        <w:rPr>
          <w:sz w:val="24"/>
          <w:szCs w:val="24"/>
        </w:rPr>
        <w:t>SinhVien</w:t>
      </w:r>
      <w:r w:rsidR="005660DB">
        <w:rPr>
          <w:sz w:val="24"/>
          <w:szCs w:val="24"/>
          <w:lang w:val="vi-VN"/>
        </w:rPr>
        <w:t>)</w:t>
      </w:r>
      <w:r w:rsidR="00E174F9" w:rsidRPr="00DB7187">
        <w:rPr>
          <w:sz w:val="24"/>
          <w:szCs w:val="24"/>
        </w:rPr>
        <w:t xml:space="preserve"> cho phép quản</w:t>
      </w:r>
      <w:r w:rsidR="001E24ED" w:rsidRPr="00DB7187">
        <w:rPr>
          <w:sz w:val="24"/>
          <w:szCs w:val="24"/>
        </w:rPr>
        <w:t xml:space="preserve"> </w:t>
      </w:r>
      <w:r w:rsidR="00E174F9" w:rsidRPr="00DB7187">
        <w:rPr>
          <w:sz w:val="24"/>
          <w:szCs w:val="24"/>
        </w:rPr>
        <w:t xml:space="preserve">lý một danh sách các </w:t>
      </w:r>
      <w:r w:rsidRPr="00DB7187">
        <w:rPr>
          <w:sz w:val="24"/>
          <w:szCs w:val="24"/>
        </w:rPr>
        <w:t>sinh viên</w:t>
      </w:r>
      <w:r w:rsidR="00E174F9" w:rsidRPr="00DB7187">
        <w:rPr>
          <w:sz w:val="24"/>
          <w:szCs w:val="24"/>
        </w:rPr>
        <w:t xml:space="preserve"> với các </w:t>
      </w:r>
      <w:r w:rsidRPr="00DB7187">
        <w:rPr>
          <w:sz w:val="24"/>
          <w:szCs w:val="24"/>
        </w:rPr>
        <w:t xml:space="preserve">thuộc tính </w:t>
      </w:r>
      <w:r w:rsidR="00667C4B" w:rsidRPr="00DB7187">
        <w:rPr>
          <w:sz w:val="24"/>
          <w:szCs w:val="24"/>
          <w:lang w:val="vi-VN"/>
        </w:rPr>
        <w:t>n (số sinh viên), và con trỏ *sv hoặc sv[] để lưu thông tin danh sách sinh viên.</w:t>
      </w:r>
    </w:p>
    <w:p w:rsidR="00053A06" w:rsidRPr="00DB7187" w:rsidRDefault="00053A06" w:rsidP="00C257E4">
      <w:pPr>
        <w:pStyle w:val="NoiDung"/>
        <w:numPr>
          <w:ilvl w:val="1"/>
          <w:numId w:val="11"/>
        </w:numPr>
        <w:spacing w:before="0" w:after="0" w:line="288" w:lineRule="auto"/>
        <w:rPr>
          <w:sz w:val="24"/>
          <w:szCs w:val="24"/>
          <w:lang w:val="vi-VN"/>
        </w:rPr>
      </w:pPr>
      <w:r w:rsidRPr="00DB7187">
        <w:rPr>
          <w:sz w:val="24"/>
          <w:szCs w:val="24"/>
          <w:lang w:val="vi-VN"/>
        </w:rPr>
        <w:t>Xây dựng hàm khởi tạo:</w:t>
      </w:r>
    </w:p>
    <w:p w:rsidR="00053A06" w:rsidRPr="00DB7187" w:rsidRDefault="005660DB" w:rsidP="00C257E4">
      <w:pPr>
        <w:pStyle w:val="Normal1"/>
        <w:numPr>
          <w:ilvl w:val="2"/>
          <w:numId w:val="11"/>
        </w:numPr>
        <w:spacing w:after="0" w:line="288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QuanLy</w:t>
      </w:r>
      <w:r w:rsidR="00053A06" w:rsidRPr="00DB7187">
        <w:rPr>
          <w:color w:val="auto"/>
          <w:sz w:val="24"/>
          <w:szCs w:val="24"/>
        </w:rPr>
        <w:t>SinhVien(int ssv)</w:t>
      </w:r>
      <w:r w:rsidR="00282A3F" w:rsidRPr="00DB7187">
        <w:rPr>
          <w:color w:val="auto"/>
          <w:sz w:val="24"/>
          <w:szCs w:val="24"/>
        </w:rPr>
        <w:t>;</w:t>
      </w:r>
    </w:p>
    <w:p w:rsidR="00053A06" w:rsidRPr="00DB7187" w:rsidRDefault="005660DB" w:rsidP="00C257E4">
      <w:pPr>
        <w:pStyle w:val="Normal1"/>
        <w:numPr>
          <w:ilvl w:val="2"/>
          <w:numId w:val="11"/>
        </w:numPr>
        <w:spacing w:after="0" w:line="288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QuanLy</w:t>
      </w:r>
      <w:r>
        <w:rPr>
          <w:color w:val="auto"/>
          <w:sz w:val="24"/>
          <w:szCs w:val="24"/>
          <w:lang w:val="vi-VN"/>
        </w:rPr>
        <w:t xml:space="preserve"> </w:t>
      </w:r>
      <w:r w:rsidR="00053A06" w:rsidRPr="00DB7187">
        <w:rPr>
          <w:color w:val="auto"/>
          <w:sz w:val="24"/>
          <w:szCs w:val="24"/>
        </w:rPr>
        <w:t>SinhVien(SinhVien mSinhVien[])</w:t>
      </w:r>
      <w:r w:rsidR="00282A3F" w:rsidRPr="00DB7187">
        <w:rPr>
          <w:color w:val="auto"/>
          <w:sz w:val="24"/>
          <w:szCs w:val="24"/>
        </w:rPr>
        <w:t>;</w:t>
      </w:r>
    </w:p>
    <w:p w:rsidR="00053A06" w:rsidRPr="00DB7187" w:rsidRDefault="00D30DA3" w:rsidP="00C257E4">
      <w:pPr>
        <w:pStyle w:val="NoiDung"/>
        <w:numPr>
          <w:ilvl w:val="1"/>
          <w:numId w:val="11"/>
        </w:numPr>
        <w:spacing w:before="0" w:after="0" w:line="288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Xây dựng các phương thức </w:t>
      </w:r>
      <w:r>
        <w:rPr>
          <w:sz w:val="24"/>
          <w:szCs w:val="24"/>
          <w:lang w:val="en-US"/>
        </w:rPr>
        <w:t>n</w:t>
      </w:r>
      <w:r w:rsidR="00053A06" w:rsidRPr="00DB7187">
        <w:rPr>
          <w:sz w:val="24"/>
          <w:szCs w:val="24"/>
          <w:lang w:val="vi-VN"/>
        </w:rPr>
        <w:t>hập, xuất một danh cách sinh viên.</w:t>
      </w:r>
    </w:p>
    <w:p w:rsidR="004221B6" w:rsidRPr="00765FCB" w:rsidRDefault="00053A06" w:rsidP="00C257E4">
      <w:pPr>
        <w:pStyle w:val="NoiDung"/>
        <w:numPr>
          <w:ilvl w:val="1"/>
          <w:numId w:val="11"/>
        </w:numPr>
        <w:spacing w:before="0" w:after="0" w:line="288" w:lineRule="auto"/>
        <w:rPr>
          <w:sz w:val="24"/>
          <w:szCs w:val="24"/>
          <w:lang w:val="vi-VN"/>
        </w:rPr>
      </w:pPr>
      <w:r w:rsidRPr="00DB7187">
        <w:rPr>
          <w:sz w:val="24"/>
          <w:szCs w:val="24"/>
        </w:rPr>
        <w:t>Xây dựng phương thức s</w:t>
      </w:r>
      <w:r w:rsidR="007456FD" w:rsidRPr="00DB7187">
        <w:rPr>
          <w:sz w:val="24"/>
          <w:szCs w:val="24"/>
        </w:rPr>
        <w:t xml:space="preserve">ắp xếp </w:t>
      </w:r>
      <w:r w:rsidR="00E174F9" w:rsidRPr="00DB7187">
        <w:rPr>
          <w:sz w:val="24"/>
          <w:szCs w:val="24"/>
        </w:rPr>
        <w:t xml:space="preserve">danh sách </w:t>
      </w:r>
      <w:r w:rsidR="007456FD" w:rsidRPr="00DB7187">
        <w:rPr>
          <w:sz w:val="24"/>
          <w:szCs w:val="24"/>
        </w:rPr>
        <w:t xml:space="preserve">sinh viên </w:t>
      </w:r>
      <w:r w:rsidR="004221B6" w:rsidRPr="00DB7187">
        <w:rPr>
          <w:sz w:val="24"/>
          <w:szCs w:val="24"/>
        </w:rPr>
        <w:t xml:space="preserve">tăng dần </w:t>
      </w:r>
      <w:r w:rsidR="00E174F9" w:rsidRPr="00DB7187">
        <w:rPr>
          <w:sz w:val="24"/>
          <w:szCs w:val="24"/>
        </w:rPr>
        <w:t xml:space="preserve">theo </w:t>
      </w:r>
      <w:r w:rsidR="00914E07">
        <w:rPr>
          <w:sz w:val="24"/>
          <w:szCs w:val="24"/>
        </w:rPr>
        <w:t>tên</w:t>
      </w:r>
      <w:r w:rsidR="004221B6" w:rsidRPr="00DB7187">
        <w:rPr>
          <w:sz w:val="24"/>
          <w:szCs w:val="24"/>
        </w:rPr>
        <w:t>:</w:t>
      </w:r>
      <w:r w:rsidR="00E174F9" w:rsidRPr="00DB7187">
        <w:rPr>
          <w:sz w:val="24"/>
          <w:szCs w:val="24"/>
        </w:rPr>
        <w:t xml:space="preserve"> </w:t>
      </w:r>
      <w:r w:rsidR="004221B6" w:rsidRPr="00765FCB">
        <w:rPr>
          <w:sz w:val="24"/>
          <w:szCs w:val="24"/>
          <w:lang w:val="vi-VN"/>
        </w:rPr>
        <w:t>void sapXep()</w:t>
      </w:r>
      <w:r w:rsidR="00282A3F" w:rsidRPr="00765FCB">
        <w:rPr>
          <w:sz w:val="24"/>
          <w:szCs w:val="24"/>
          <w:lang w:val="vi-VN"/>
        </w:rPr>
        <w:t>;</w:t>
      </w:r>
    </w:p>
    <w:p w:rsidR="00DB7187" w:rsidRPr="00406DE1" w:rsidRDefault="00C63158" w:rsidP="00406DE1">
      <w:pPr>
        <w:spacing w:line="288" w:lineRule="auto"/>
        <w:ind w:left="-5"/>
        <w:jc w:val="both"/>
        <w:rPr>
          <w:lang w:val="nb-NO"/>
        </w:rPr>
      </w:pPr>
      <w:r w:rsidRPr="00DB7187">
        <w:rPr>
          <w:b/>
          <w:lang w:val="nb-NO"/>
        </w:rPr>
        <w:t xml:space="preserve">Câu </w:t>
      </w:r>
      <w:r w:rsidR="004221B6" w:rsidRPr="00DB7187">
        <w:rPr>
          <w:b/>
          <w:lang w:val="nb-NO"/>
        </w:rPr>
        <w:t xml:space="preserve">4 </w:t>
      </w:r>
      <w:r w:rsidR="004221B6" w:rsidRPr="00DB7187">
        <w:rPr>
          <w:i/>
          <w:lang w:val="nb-NO"/>
        </w:rPr>
        <w:t>(1</w:t>
      </w:r>
      <w:r w:rsidRPr="00DB7187">
        <w:rPr>
          <w:i/>
          <w:lang w:val="nb-NO"/>
        </w:rPr>
        <w:t xml:space="preserve"> điểm)</w:t>
      </w:r>
      <w:r w:rsidRPr="00DB7187">
        <w:rPr>
          <w:lang w:val="nb-NO"/>
        </w:rPr>
        <w:t xml:space="preserve">: Phần hỏi thêm của giáo viên. </w:t>
      </w:r>
    </w:p>
    <w:p w:rsidR="00421253" w:rsidRPr="00406DE1" w:rsidRDefault="00777F1A" w:rsidP="00DB7187">
      <w:pPr>
        <w:autoSpaceDE w:val="0"/>
        <w:autoSpaceDN w:val="0"/>
        <w:adjustRightInd w:val="0"/>
        <w:spacing w:line="264" w:lineRule="auto"/>
        <w:jc w:val="center"/>
        <w:rPr>
          <w:rFonts w:eastAsia="Batang"/>
          <w:b/>
          <w:lang w:val="nb-NO"/>
        </w:rPr>
      </w:pPr>
      <w:r w:rsidRPr="00406DE1">
        <w:rPr>
          <w:rFonts w:eastAsia="Batang"/>
          <w:b/>
          <w:lang w:val="nb-NO"/>
        </w:rPr>
        <w:t>------------------------- Hết ------------------------------</w:t>
      </w:r>
    </w:p>
    <w:p w:rsidR="005A5CF1" w:rsidRPr="00DB7187" w:rsidRDefault="005A5CF1" w:rsidP="000B58FC">
      <w:pPr>
        <w:autoSpaceDE w:val="0"/>
        <w:autoSpaceDN w:val="0"/>
        <w:adjustRightInd w:val="0"/>
        <w:spacing w:line="360" w:lineRule="auto"/>
        <w:rPr>
          <w:rFonts w:eastAsia="Batang"/>
          <w:lang w:val="nb-NO"/>
        </w:rPr>
      </w:pPr>
    </w:p>
    <w:p w:rsidR="00957CDF" w:rsidRDefault="00957CDF">
      <w:r>
        <w:br w:type="page"/>
      </w:r>
    </w:p>
    <w:tbl>
      <w:tblPr>
        <w:tblW w:w="10864" w:type="dxa"/>
        <w:jc w:val="center"/>
        <w:tblLook w:val="01E0" w:firstRow="1" w:lastRow="1" w:firstColumn="1" w:lastColumn="1" w:noHBand="0" w:noVBand="0"/>
      </w:tblPr>
      <w:tblGrid>
        <w:gridCol w:w="5063"/>
        <w:gridCol w:w="549"/>
        <w:gridCol w:w="5252"/>
      </w:tblGrid>
      <w:tr w:rsidR="004221B6" w:rsidRPr="00DB7187" w:rsidTr="00B703D1">
        <w:trPr>
          <w:jc w:val="center"/>
        </w:trPr>
        <w:tc>
          <w:tcPr>
            <w:tcW w:w="5063" w:type="dxa"/>
          </w:tcPr>
          <w:p w:rsidR="004221B6" w:rsidRPr="00DB7187" w:rsidRDefault="00421253" w:rsidP="00B703D1">
            <w:pPr>
              <w:jc w:val="center"/>
              <w:rPr>
                <w:b/>
              </w:rPr>
            </w:pPr>
            <w:r w:rsidRPr="00DB7187">
              <w:rPr>
                <w:rFonts w:eastAsia="Batang"/>
                <w:lang w:val="nb-NO"/>
              </w:rPr>
              <w:lastRenderedPageBreak/>
              <w:br w:type="page"/>
            </w:r>
            <w:r w:rsidR="004221B6" w:rsidRPr="00DB7187">
              <w:rPr>
                <w:b/>
              </w:rPr>
              <w:t>ĐẠI HỌC THÁI NGUYÊN</w:t>
            </w:r>
          </w:p>
          <w:p w:rsidR="004221B6" w:rsidRPr="00DB7187" w:rsidRDefault="004221B6" w:rsidP="00B703D1">
            <w:pPr>
              <w:jc w:val="center"/>
              <w:rPr>
                <w:rFonts w:eastAsia="Batang"/>
                <w:b/>
                <w:bCs/>
                <w:lang w:val="nb-NO"/>
              </w:rPr>
            </w:pPr>
            <w:r w:rsidRPr="00DB7187">
              <w:rPr>
                <w:rFonts w:eastAsia="Batang"/>
                <w:b/>
                <w:bCs/>
                <w:lang w:val="nb-NO"/>
              </w:rPr>
              <w:t>TRƯỜNG ĐẠI HỌC CNTT &amp; TT</w:t>
            </w:r>
          </w:p>
          <w:p w:rsidR="004221B6" w:rsidRPr="00DB7187" w:rsidRDefault="001E2E78" w:rsidP="00B703D1">
            <w:pPr>
              <w:spacing w:before="240"/>
              <w:rPr>
                <w:b/>
                <w:lang w:val="nb-NO"/>
              </w:rPr>
            </w:pPr>
            <w:r w:rsidRPr="00DB718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690286</wp:posOffset>
                      </wp:positionH>
                      <wp:positionV relativeFrom="paragraph">
                        <wp:posOffset>211210</wp:posOffset>
                      </wp:positionV>
                      <wp:extent cx="1715770" cy="464574"/>
                      <wp:effectExtent l="0" t="0" r="11430" b="1841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715770" cy="4645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21B6" w:rsidRPr="0045138A" w:rsidRDefault="004221B6" w:rsidP="004221B6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 w:rsidRPr="0045138A">
                                    <w:rPr>
                                      <w:b/>
                                      <w:u w:val="single"/>
                                    </w:rPr>
                                    <w:t>ĐỀ MẪU</w:t>
                                  </w:r>
                                  <w:r w:rsidR="0045138A" w:rsidRPr="0045138A">
                                    <w:rPr>
                                      <w:b/>
                                      <w:u w:val="single"/>
                                      <w:lang w:val="vi-VN"/>
                                    </w:rPr>
                                    <w:t xml:space="preserve"> 02</w:t>
                                  </w:r>
                                </w:p>
                                <w:p w:rsidR="004221B6" w:rsidRPr="0045138A" w:rsidRDefault="004221B6" w:rsidP="004221B6">
                                  <w:pPr>
                                    <w:spacing w:before="120"/>
                                    <w:ind w:left="120"/>
                                    <w:rPr>
                                      <w:rFonts w:eastAsia="Batang"/>
                                      <w:b/>
                                      <w:i/>
                                      <w:iCs/>
                                      <w:sz w:val="26"/>
                                      <w:szCs w:val="26"/>
                                      <w:lang w:val="nb-NO"/>
                                    </w:rPr>
                                  </w:pPr>
                                </w:p>
                                <w:p w:rsidR="004221B6" w:rsidRPr="0045138A" w:rsidRDefault="004221B6" w:rsidP="0045138A">
                                  <w:pPr>
                                    <w:spacing w:before="120"/>
                                    <w:rPr>
                                      <w:b/>
                                      <w:u w:val="single"/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54.35pt;margin-top:16.65pt;width:135.1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">
                      <v:path arrowok="t"/>
                      <v:textbox inset="0,0,0,0">
                        <w:txbxContent>
                          <w:p w:rsidR="004221B6" w:rsidRPr="0045138A" w:rsidRDefault="004221B6" w:rsidP="004221B6">
                            <w:pPr>
                              <w:spacing w:before="240"/>
                              <w:ind w:left="119"/>
                              <w:rPr>
                                <w:b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45138A">
                              <w:rPr>
                                <w:b/>
                                <w:u w:val="single"/>
                              </w:rPr>
                              <w:t>ĐỀ MẪU</w:t>
                            </w:r>
                            <w:r w:rsidR="0045138A" w:rsidRPr="0045138A">
                              <w:rPr>
                                <w:b/>
                                <w:u w:val="single"/>
                                <w:lang w:val="vi-VN"/>
                              </w:rPr>
                              <w:t xml:space="preserve"> 02</w:t>
                            </w:r>
                          </w:p>
                          <w:p w:rsidR="004221B6" w:rsidRPr="0045138A" w:rsidRDefault="004221B6" w:rsidP="004221B6">
                            <w:pPr>
                              <w:spacing w:before="120"/>
                              <w:ind w:left="120"/>
                              <w:rPr>
                                <w:rFonts w:eastAsia="Batang"/>
                                <w:b/>
                                <w:i/>
                                <w:iCs/>
                                <w:sz w:val="26"/>
                                <w:szCs w:val="26"/>
                                <w:lang w:val="nb-NO"/>
                              </w:rPr>
                            </w:pPr>
                          </w:p>
                          <w:p w:rsidR="004221B6" w:rsidRPr="0045138A" w:rsidRDefault="004221B6" w:rsidP="0045138A">
                            <w:pPr>
                              <w:spacing w:before="120"/>
                              <w:rPr>
                                <w:b/>
                                <w:u w:val="single"/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B7187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40004</wp:posOffset>
                      </wp:positionV>
                      <wp:extent cx="182880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51E749" id="Straight Connector 1" o:spid="_x0000_s1026" style="position:absolute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8.45pt,3.15pt" to="192.45pt,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">
                      <o:lock v:ext="edit" shapetype="f"/>
                    </v:line>
                  </w:pict>
                </mc:Fallback>
              </mc:AlternateContent>
            </w:r>
            <w:r w:rsidR="004221B6" w:rsidRPr="00DB7187">
              <w:rPr>
                <w:b/>
                <w:lang w:val="nb-NO"/>
              </w:rPr>
              <w:t xml:space="preserve">    </w:t>
            </w:r>
          </w:p>
          <w:p w:rsidR="004221B6" w:rsidRPr="00DB7187" w:rsidRDefault="004221B6" w:rsidP="00B703D1">
            <w:pPr>
              <w:spacing w:before="120"/>
              <w:rPr>
                <w:b/>
                <w:lang w:val="nb-NO"/>
              </w:rPr>
            </w:pPr>
          </w:p>
          <w:p w:rsidR="004221B6" w:rsidRPr="00DB7187" w:rsidRDefault="004221B6" w:rsidP="00B703D1">
            <w:pPr>
              <w:rPr>
                <w:b/>
              </w:rPr>
            </w:pPr>
          </w:p>
        </w:tc>
        <w:tc>
          <w:tcPr>
            <w:tcW w:w="549" w:type="dxa"/>
          </w:tcPr>
          <w:p w:rsidR="004221B6" w:rsidRPr="00DB7187" w:rsidRDefault="004221B6" w:rsidP="00B703D1">
            <w:pPr>
              <w:rPr>
                <w:b/>
              </w:rPr>
            </w:pPr>
          </w:p>
        </w:tc>
        <w:tc>
          <w:tcPr>
            <w:tcW w:w="5252" w:type="dxa"/>
          </w:tcPr>
          <w:p w:rsidR="004221B6" w:rsidRPr="00DB7187" w:rsidRDefault="004221B6" w:rsidP="00B703D1">
            <w:pPr>
              <w:spacing w:before="120"/>
              <w:ind w:left="120"/>
              <w:jc w:val="center"/>
              <w:rPr>
                <w:b/>
                <w:bCs/>
                <w:lang w:val="nb-NO"/>
              </w:rPr>
            </w:pPr>
            <w:r w:rsidRPr="00DB7187">
              <w:rPr>
                <w:b/>
                <w:bCs/>
                <w:lang w:val="nb-NO"/>
              </w:rPr>
              <w:t>ĐỀ THI HẾT HỌC PHẦN</w:t>
            </w:r>
          </w:p>
          <w:p w:rsidR="004221B6" w:rsidRPr="00DB7187" w:rsidRDefault="004221B6" w:rsidP="00B703D1">
            <w:pPr>
              <w:spacing w:before="120"/>
              <w:ind w:left="120"/>
              <w:jc w:val="center"/>
              <w:rPr>
                <w:b/>
                <w:bCs/>
                <w:lang w:val="nb-NO"/>
              </w:rPr>
            </w:pPr>
            <w:r w:rsidRPr="00DB7187">
              <w:rPr>
                <w:b/>
                <w:bCs/>
                <w:lang w:val="nb-NO"/>
              </w:rPr>
              <w:t>Hình thức thi: Vấn đáp</w:t>
            </w:r>
          </w:p>
          <w:p w:rsidR="004221B6" w:rsidRPr="00DB7187" w:rsidRDefault="004221B6" w:rsidP="00B703D1">
            <w:pPr>
              <w:spacing w:before="240"/>
              <w:ind w:left="119"/>
              <w:rPr>
                <w:lang w:val="nb-NO"/>
              </w:rPr>
            </w:pPr>
            <w:r w:rsidRPr="00DB7187">
              <w:rPr>
                <w:rFonts w:eastAsia="Batang"/>
                <w:bCs/>
                <w:lang w:val="nb-NO"/>
              </w:rPr>
              <w:t>Môn:</w:t>
            </w:r>
            <w:r w:rsidR="001A31EC">
              <w:rPr>
                <w:rFonts w:eastAsia="Batang"/>
                <w:bCs/>
                <w:lang w:val="vi-VN"/>
              </w:rPr>
              <w:t xml:space="preserve"> </w:t>
            </w:r>
            <w:r w:rsidRPr="001A31EC">
              <w:rPr>
                <w:b/>
                <w:lang w:val="nb-NO"/>
              </w:rPr>
              <w:t>Lập trình hướng đối tượng</w:t>
            </w:r>
          </w:p>
          <w:p w:rsidR="004221B6" w:rsidRPr="00DB7187" w:rsidRDefault="004221B6" w:rsidP="00B703D1">
            <w:pPr>
              <w:spacing w:before="120"/>
              <w:ind w:left="120"/>
              <w:rPr>
                <w:lang w:val="nb-NO"/>
              </w:rPr>
            </w:pPr>
            <w:r w:rsidRPr="00DB7187">
              <w:rPr>
                <w:rFonts w:eastAsia="Batang"/>
                <w:bCs/>
                <w:lang w:val="nb-NO"/>
              </w:rPr>
              <w:t>Hệ:</w:t>
            </w:r>
            <w:r w:rsidRPr="00DB7187">
              <w:rPr>
                <w:lang w:val="nb-NO"/>
              </w:rPr>
              <w:t xml:space="preserve"> Đại học chính quy</w:t>
            </w:r>
          </w:p>
          <w:p w:rsidR="004221B6" w:rsidRPr="00DB7187" w:rsidRDefault="004221B6" w:rsidP="00B703D1">
            <w:pPr>
              <w:spacing w:before="120"/>
              <w:ind w:left="120"/>
              <w:rPr>
                <w:lang w:val="nb-NO"/>
              </w:rPr>
            </w:pPr>
            <w:r w:rsidRPr="00DB7187">
              <w:rPr>
                <w:lang w:val="nb-NO"/>
              </w:rPr>
              <w:t>Thời gian chuẩn bị:</w:t>
            </w:r>
            <w:r w:rsidR="00352BED">
              <w:rPr>
                <w:lang w:val="vi-VN"/>
              </w:rPr>
              <w:t xml:space="preserve"> </w:t>
            </w:r>
            <w:r w:rsidR="00352BED" w:rsidRPr="00352BED">
              <w:rPr>
                <w:b/>
                <w:color w:val="FF0000"/>
                <w:lang w:val="vi-VN"/>
              </w:rPr>
              <w:t>6</w:t>
            </w:r>
            <w:r w:rsidRPr="00352BED">
              <w:rPr>
                <w:b/>
                <w:color w:val="FF0000"/>
                <w:lang w:val="nb-NO"/>
              </w:rPr>
              <w:t>0 phút</w:t>
            </w:r>
          </w:p>
        </w:tc>
      </w:tr>
    </w:tbl>
    <w:p w:rsidR="00257108" w:rsidRPr="005F677A" w:rsidRDefault="005F677A" w:rsidP="005F677A">
      <w:pPr>
        <w:spacing w:line="360" w:lineRule="auto"/>
        <w:rPr>
          <w:b/>
          <w:i/>
          <w:lang w:val="vi-VN"/>
        </w:rPr>
      </w:pPr>
      <w:r w:rsidRPr="005F677A">
        <w:rPr>
          <w:b/>
          <w:i/>
          <w:lang w:val="vi-VN"/>
        </w:rPr>
        <w:t>Viết chương trình thực hiện các yêu cầu sau:</w:t>
      </w:r>
    </w:p>
    <w:p w:rsidR="006F10B1" w:rsidRPr="00C61F71" w:rsidRDefault="006F10B1" w:rsidP="006F10B1">
      <w:pPr>
        <w:spacing w:line="288" w:lineRule="auto"/>
        <w:ind w:left="-5"/>
        <w:jc w:val="both"/>
        <w:rPr>
          <w:lang w:val="vi-VN"/>
        </w:rPr>
      </w:pPr>
      <w:r w:rsidRPr="00DB7187">
        <w:rPr>
          <w:b/>
          <w:lang w:val="nb-NO"/>
        </w:rPr>
        <w:t>Câu 1</w:t>
      </w:r>
      <w:r w:rsidRPr="00DB7187">
        <w:rPr>
          <w:b/>
          <w:i/>
          <w:lang w:val="nb-NO"/>
        </w:rPr>
        <w:t xml:space="preserve"> </w:t>
      </w:r>
      <w:r w:rsidRPr="005C3CB9">
        <w:rPr>
          <w:b/>
          <w:i/>
          <w:color w:val="FF0000"/>
          <w:lang w:val="nb-NO"/>
        </w:rPr>
        <w:t>(3</w:t>
      </w:r>
      <w:r w:rsidRPr="005C3CB9">
        <w:rPr>
          <w:i/>
          <w:color w:val="FF0000"/>
          <w:lang w:val="nb-NO"/>
        </w:rPr>
        <w:t xml:space="preserve"> điểm</w:t>
      </w:r>
      <w:r w:rsidRPr="005C3CB9">
        <w:rPr>
          <w:b/>
          <w:i/>
          <w:color w:val="FF0000"/>
          <w:lang w:val="nb-NO"/>
        </w:rPr>
        <w:t>)</w:t>
      </w:r>
      <w:r w:rsidRPr="00DB7187">
        <w:rPr>
          <w:b/>
          <w:i/>
          <w:lang w:val="nb-NO"/>
        </w:rPr>
        <w:t>:</w:t>
      </w:r>
      <w:r w:rsidRPr="00DB7187">
        <w:rPr>
          <w:lang w:val="nb-NO"/>
        </w:rPr>
        <w:t xml:space="preserve"> Xây dựng lớp Nguoi với các thuộc tính string:</w:t>
      </w:r>
      <w:r w:rsidRPr="00DB7187">
        <w:rPr>
          <w:b/>
          <w:lang w:val="nb-NO"/>
        </w:rPr>
        <w:t xml:space="preserve"> </w:t>
      </w:r>
      <w:r w:rsidRPr="00DB7187">
        <w:rPr>
          <w:lang w:val="nb-NO"/>
        </w:rPr>
        <w:t xml:space="preserve">số </w:t>
      </w:r>
      <w:r>
        <w:rPr>
          <w:lang w:val="nb-NO"/>
        </w:rPr>
        <w:t>chứng</w:t>
      </w:r>
      <w:r>
        <w:rPr>
          <w:lang w:val="vi-VN"/>
        </w:rPr>
        <w:t xml:space="preserve"> minh thư và</w:t>
      </w:r>
      <w:r w:rsidRPr="00DB7187">
        <w:rPr>
          <w:lang w:val="nb-NO"/>
        </w:rPr>
        <w:t>, họ tên, quê quán</w:t>
      </w:r>
      <w:r>
        <w:rPr>
          <w:lang w:val="vi-VN"/>
        </w:rPr>
        <w:t>,</w:t>
      </w:r>
      <w:r w:rsidRPr="00DB7187">
        <w:rPr>
          <w:b/>
          <w:lang w:val="nb-NO"/>
        </w:rPr>
        <w:t xml:space="preserve"> </w:t>
      </w:r>
      <w:r w:rsidRPr="00DB7187">
        <w:rPr>
          <w:lang w:val="nb-NO"/>
        </w:rPr>
        <w:t>năm sinh</w:t>
      </w:r>
      <w:r>
        <w:rPr>
          <w:lang w:val="vi-VN"/>
        </w:rPr>
        <w:t>.</w:t>
      </w:r>
    </w:p>
    <w:p w:rsidR="006F10B1" w:rsidRPr="00DB7187" w:rsidRDefault="006F10B1" w:rsidP="006F10B1">
      <w:pPr>
        <w:pStyle w:val="NoiDung"/>
        <w:numPr>
          <w:ilvl w:val="0"/>
          <w:numId w:val="8"/>
        </w:numPr>
        <w:spacing w:before="0" w:after="0" w:line="288" w:lineRule="auto"/>
        <w:ind w:firstLine="66"/>
        <w:rPr>
          <w:sz w:val="24"/>
          <w:szCs w:val="24"/>
          <w:lang w:val="vi-VN"/>
        </w:rPr>
      </w:pPr>
      <w:r w:rsidRPr="00DB7187">
        <w:rPr>
          <w:sz w:val="24"/>
          <w:szCs w:val="24"/>
          <w:lang w:val="vi-VN"/>
        </w:rPr>
        <w:t>Xây dựng các phương thức tạo lập:</w:t>
      </w:r>
    </w:p>
    <w:p w:rsidR="006F10B1" w:rsidRPr="00DB7187" w:rsidRDefault="006F10B1" w:rsidP="006F10B1">
      <w:pPr>
        <w:pStyle w:val="NoiDung"/>
        <w:numPr>
          <w:ilvl w:val="0"/>
          <w:numId w:val="14"/>
        </w:numPr>
        <w:spacing w:before="0" w:after="0" w:line="288" w:lineRule="auto"/>
        <w:rPr>
          <w:sz w:val="24"/>
          <w:szCs w:val="24"/>
          <w:lang w:val="vi-VN"/>
        </w:rPr>
      </w:pPr>
      <w:r w:rsidRPr="00DB7187">
        <w:rPr>
          <w:sz w:val="24"/>
          <w:szCs w:val="24"/>
        </w:rPr>
        <w:t>Nguoi();</w:t>
      </w:r>
    </w:p>
    <w:p w:rsidR="006F10B1" w:rsidRPr="00DB7187" w:rsidRDefault="006F10B1" w:rsidP="006F10B1">
      <w:pPr>
        <w:pStyle w:val="NoiDung"/>
        <w:numPr>
          <w:ilvl w:val="0"/>
          <w:numId w:val="14"/>
        </w:numPr>
        <w:spacing w:before="0" w:after="0" w:line="288" w:lineRule="auto"/>
        <w:rPr>
          <w:sz w:val="24"/>
          <w:szCs w:val="24"/>
          <w:lang w:val="vi-VN"/>
        </w:rPr>
      </w:pPr>
      <w:r w:rsidRPr="00DB7187">
        <w:rPr>
          <w:sz w:val="24"/>
          <w:szCs w:val="24"/>
        </w:rPr>
        <w:t>Nguoi</w:t>
      </w:r>
      <w:r w:rsidRPr="00DB7187">
        <w:rPr>
          <w:sz w:val="24"/>
          <w:szCs w:val="24"/>
          <w:lang w:val="fr-FR"/>
        </w:rPr>
        <w:t xml:space="preserve"> (string </w:t>
      </w:r>
      <w:r>
        <w:rPr>
          <w:sz w:val="24"/>
          <w:szCs w:val="24"/>
          <w:lang w:val="vi-VN"/>
        </w:rPr>
        <w:t>_</w:t>
      </w:r>
      <w:r w:rsidRPr="00DB7187">
        <w:rPr>
          <w:sz w:val="24"/>
          <w:szCs w:val="24"/>
          <w:lang w:val="fr-FR"/>
        </w:rPr>
        <w:t>socmnd,</w:t>
      </w:r>
      <w:r w:rsidRPr="00DB7187">
        <w:rPr>
          <w:sz w:val="24"/>
          <w:szCs w:val="24"/>
          <w:lang w:val="vi-VN"/>
        </w:rPr>
        <w:t xml:space="preserve"> </w:t>
      </w:r>
      <w:r w:rsidRPr="00DB7187">
        <w:rPr>
          <w:sz w:val="24"/>
          <w:szCs w:val="24"/>
          <w:lang w:val="en-US"/>
        </w:rPr>
        <w:t xml:space="preserve">string </w:t>
      </w:r>
      <w:r>
        <w:rPr>
          <w:sz w:val="24"/>
          <w:szCs w:val="24"/>
          <w:lang w:val="vi-VN"/>
        </w:rPr>
        <w:t>_</w:t>
      </w:r>
      <w:r>
        <w:rPr>
          <w:sz w:val="24"/>
          <w:szCs w:val="24"/>
          <w:lang w:val="en-US"/>
        </w:rPr>
        <w:t>hoTen</w:t>
      </w:r>
      <w:r w:rsidRPr="00DB7187">
        <w:rPr>
          <w:sz w:val="24"/>
          <w:szCs w:val="24"/>
          <w:lang w:val="en-US"/>
        </w:rPr>
        <w:t xml:space="preserve">, string </w:t>
      </w:r>
      <w:r>
        <w:rPr>
          <w:sz w:val="24"/>
          <w:szCs w:val="24"/>
          <w:lang w:val="vi-VN"/>
        </w:rPr>
        <w:t>_</w:t>
      </w:r>
      <w:r>
        <w:rPr>
          <w:sz w:val="24"/>
          <w:szCs w:val="24"/>
          <w:lang w:val="en-US"/>
        </w:rPr>
        <w:t>queQuan</w:t>
      </w:r>
      <w:r w:rsidRPr="00DB7187">
        <w:rPr>
          <w:sz w:val="24"/>
          <w:szCs w:val="24"/>
          <w:lang w:val="en-US"/>
        </w:rPr>
        <w:t xml:space="preserve">, int </w:t>
      </w:r>
      <w:r>
        <w:rPr>
          <w:sz w:val="24"/>
          <w:szCs w:val="24"/>
          <w:lang w:val="vi-VN"/>
        </w:rPr>
        <w:t>_namSinh</w:t>
      </w:r>
      <w:r w:rsidRPr="00DB7187">
        <w:rPr>
          <w:sz w:val="24"/>
          <w:szCs w:val="24"/>
          <w:lang w:val="fr-FR"/>
        </w:rPr>
        <w:t>) ;</w:t>
      </w:r>
    </w:p>
    <w:p w:rsidR="00DE0783" w:rsidRPr="006F10B1" w:rsidRDefault="006F10B1" w:rsidP="006F10B1">
      <w:pPr>
        <w:pStyle w:val="NoiDung"/>
        <w:numPr>
          <w:ilvl w:val="0"/>
          <w:numId w:val="8"/>
        </w:numPr>
        <w:spacing w:before="0" w:after="0" w:line="288" w:lineRule="auto"/>
        <w:ind w:firstLine="66"/>
        <w:rPr>
          <w:sz w:val="24"/>
          <w:szCs w:val="24"/>
          <w:lang w:val="vi-VN"/>
        </w:rPr>
      </w:pPr>
      <w:r w:rsidRPr="00DB7187">
        <w:rPr>
          <w:sz w:val="24"/>
          <w:szCs w:val="24"/>
          <w:lang w:val="vi-VN"/>
        </w:rPr>
        <w:t xml:space="preserve">Xây dựng các phương thức </w:t>
      </w:r>
      <w:r w:rsidRPr="00DB7187">
        <w:rPr>
          <w:sz w:val="24"/>
          <w:szCs w:val="24"/>
          <w:lang w:val="en-US"/>
        </w:rPr>
        <w:t>set/get</w:t>
      </w:r>
      <w:r>
        <w:rPr>
          <w:sz w:val="24"/>
          <w:szCs w:val="24"/>
          <w:lang w:val="vi-VN"/>
        </w:rPr>
        <w:t xml:space="preserve"> cho các thuộc tính.</w:t>
      </w:r>
    </w:p>
    <w:p w:rsidR="004221B6" w:rsidRPr="00DB7187" w:rsidRDefault="004221B6" w:rsidP="006F10B1">
      <w:pPr>
        <w:pStyle w:val="NoiDung"/>
        <w:numPr>
          <w:ilvl w:val="0"/>
          <w:numId w:val="8"/>
        </w:numPr>
        <w:spacing w:before="0" w:after="0" w:line="288" w:lineRule="auto"/>
        <w:ind w:firstLine="66"/>
        <w:rPr>
          <w:sz w:val="24"/>
          <w:szCs w:val="24"/>
          <w:lang w:val="vi-VN"/>
        </w:rPr>
      </w:pPr>
      <w:r w:rsidRPr="00DB7187">
        <w:rPr>
          <w:sz w:val="24"/>
          <w:szCs w:val="24"/>
          <w:lang w:val="vi-VN"/>
        </w:rPr>
        <w:t xml:space="preserve">Xây dựng phương thức nhập và xuất thông tin của một </w:t>
      </w:r>
      <w:r w:rsidR="007C727C" w:rsidRPr="00DB7187">
        <w:rPr>
          <w:sz w:val="24"/>
          <w:szCs w:val="24"/>
          <w:lang w:val="vi-VN"/>
        </w:rPr>
        <w:t>n</w:t>
      </w:r>
      <w:r w:rsidRPr="00DB7187">
        <w:rPr>
          <w:sz w:val="24"/>
          <w:szCs w:val="24"/>
          <w:lang w:val="vi-VN"/>
        </w:rPr>
        <w:t>gười</w:t>
      </w:r>
      <w:r w:rsidR="006F10B1">
        <w:rPr>
          <w:sz w:val="24"/>
          <w:szCs w:val="24"/>
          <w:lang w:val="vi-VN"/>
        </w:rPr>
        <w:t xml:space="preserve"> (có thể xây dựng toán tử nhập, xuất)</w:t>
      </w:r>
    </w:p>
    <w:p w:rsidR="004221B6" w:rsidRPr="00DB7187" w:rsidRDefault="004221B6" w:rsidP="006F10B1">
      <w:pPr>
        <w:pStyle w:val="NoiDung"/>
        <w:numPr>
          <w:ilvl w:val="2"/>
          <w:numId w:val="8"/>
        </w:numPr>
        <w:spacing w:before="0" w:after="0" w:line="288" w:lineRule="auto"/>
        <w:rPr>
          <w:sz w:val="24"/>
          <w:szCs w:val="24"/>
          <w:lang w:val="en-US"/>
        </w:rPr>
      </w:pPr>
      <w:r w:rsidRPr="00DB7187">
        <w:rPr>
          <w:sz w:val="24"/>
          <w:szCs w:val="24"/>
        </w:rPr>
        <w:t>void</w:t>
      </w:r>
      <w:r w:rsidRPr="00DB7187">
        <w:rPr>
          <w:sz w:val="24"/>
          <w:szCs w:val="24"/>
          <w:lang w:val="vi-VN"/>
        </w:rPr>
        <w:t xml:space="preserve"> nhap();</w:t>
      </w:r>
    </w:p>
    <w:p w:rsidR="004221B6" w:rsidRPr="00DB7187" w:rsidRDefault="004221B6" w:rsidP="006F10B1">
      <w:pPr>
        <w:pStyle w:val="NoiDung"/>
        <w:numPr>
          <w:ilvl w:val="2"/>
          <w:numId w:val="8"/>
        </w:numPr>
        <w:spacing w:before="0" w:after="0" w:line="288" w:lineRule="auto"/>
        <w:rPr>
          <w:sz w:val="24"/>
          <w:szCs w:val="24"/>
        </w:rPr>
      </w:pPr>
      <w:r w:rsidRPr="00DB7187">
        <w:rPr>
          <w:sz w:val="24"/>
          <w:szCs w:val="24"/>
        </w:rPr>
        <w:t>void</w:t>
      </w:r>
      <w:r w:rsidRPr="00DB7187">
        <w:rPr>
          <w:sz w:val="24"/>
          <w:szCs w:val="24"/>
          <w:lang w:val="vi-VN"/>
        </w:rPr>
        <w:t xml:space="preserve"> xuat();</w:t>
      </w:r>
    </w:p>
    <w:p w:rsidR="00FC62E0" w:rsidRPr="00DB7187" w:rsidRDefault="00FC62E0" w:rsidP="00FC62E0">
      <w:pPr>
        <w:spacing w:line="288" w:lineRule="auto"/>
        <w:ind w:left="-5"/>
        <w:jc w:val="both"/>
        <w:rPr>
          <w:lang w:val="nb-NO"/>
        </w:rPr>
      </w:pPr>
      <w:r w:rsidRPr="00DB7187">
        <w:rPr>
          <w:b/>
          <w:lang w:val="nb-NO"/>
        </w:rPr>
        <w:t xml:space="preserve">Câu 2 </w:t>
      </w:r>
      <w:r w:rsidRPr="008E7C25">
        <w:rPr>
          <w:color w:val="FF0000"/>
          <w:lang w:val="nb-NO"/>
        </w:rPr>
        <w:t>(</w:t>
      </w:r>
      <w:r w:rsidR="006E6325">
        <w:rPr>
          <w:color w:val="FF0000"/>
          <w:lang w:val="vi-VN"/>
        </w:rPr>
        <w:t>3</w:t>
      </w:r>
      <w:bookmarkStart w:id="0" w:name="_GoBack"/>
      <w:bookmarkEnd w:id="0"/>
      <w:r w:rsidRPr="008E7C25">
        <w:rPr>
          <w:color w:val="FF0000"/>
          <w:lang w:val="nb-NO"/>
        </w:rPr>
        <w:t xml:space="preserve"> điểm)</w:t>
      </w:r>
      <w:r w:rsidRPr="00DB7187">
        <w:rPr>
          <w:lang w:val="nb-NO"/>
        </w:rPr>
        <w:t xml:space="preserve">: Xây dựng lớp SinhVien kế thừa từ lớp Nguoi, có thêm các thuộc tính: </w:t>
      </w:r>
      <w:r>
        <w:rPr>
          <w:lang w:val="nb-NO"/>
        </w:rPr>
        <w:t>mã</w:t>
      </w:r>
      <w:r>
        <w:rPr>
          <w:lang w:val="vi-VN"/>
        </w:rPr>
        <w:t xml:space="preserve"> sinh viên</w:t>
      </w:r>
      <w:r w:rsidRPr="00DB7187">
        <w:rPr>
          <w:lang w:val="nb-NO"/>
        </w:rPr>
        <w:t xml:space="preserve">, </w:t>
      </w:r>
      <w:r>
        <w:rPr>
          <w:lang w:val="nb-NO"/>
        </w:rPr>
        <w:t>ngành</w:t>
      </w:r>
      <w:r>
        <w:rPr>
          <w:lang w:val="vi-VN"/>
        </w:rPr>
        <w:t xml:space="preserve"> học (có sử dụng phương thức tạo lập ở lớp cha)</w:t>
      </w:r>
      <w:r w:rsidRPr="00DB7187">
        <w:rPr>
          <w:lang w:val="nb-NO"/>
        </w:rPr>
        <w:t>.</w:t>
      </w:r>
    </w:p>
    <w:p w:rsidR="00FC62E0" w:rsidRPr="00DB7187" w:rsidRDefault="00FC62E0" w:rsidP="00FC62E0">
      <w:pPr>
        <w:numPr>
          <w:ilvl w:val="0"/>
          <w:numId w:val="9"/>
        </w:numPr>
        <w:spacing w:line="288" w:lineRule="auto"/>
        <w:ind w:firstLine="66"/>
        <w:jc w:val="both"/>
        <w:rPr>
          <w:lang w:val="nb-NO"/>
        </w:rPr>
      </w:pPr>
      <w:r w:rsidRPr="00DB7187">
        <w:rPr>
          <w:lang w:val="nb-NO"/>
        </w:rPr>
        <w:t>Các phương thức tạo lập:</w:t>
      </w:r>
    </w:p>
    <w:p w:rsidR="00FC62E0" w:rsidRPr="00DB7187" w:rsidRDefault="00FC62E0" w:rsidP="00FC62E0">
      <w:pPr>
        <w:numPr>
          <w:ilvl w:val="1"/>
          <w:numId w:val="9"/>
        </w:numPr>
        <w:spacing w:line="288" w:lineRule="auto"/>
        <w:jc w:val="both"/>
        <w:rPr>
          <w:lang w:val="nb-NO"/>
        </w:rPr>
      </w:pPr>
      <w:r w:rsidRPr="00DB7187">
        <w:rPr>
          <w:lang w:val="nb-NO"/>
        </w:rPr>
        <w:t>SinhVien();</w:t>
      </w:r>
    </w:p>
    <w:p w:rsidR="004221B6" w:rsidRPr="00FC62E0" w:rsidRDefault="00FC62E0" w:rsidP="00FC62E0">
      <w:pPr>
        <w:numPr>
          <w:ilvl w:val="1"/>
          <w:numId w:val="9"/>
        </w:numPr>
        <w:spacing w:line="288" w:lineRule="auto"/>
        <w:jc w:val="both"/>
        <w:rPr>
          <w:lang w:val="nb-NO"/>
        </w:rPr>
      </w:pPr>
      <w:r w:rsidRPr="00DB7187">
        <w:rPr>
          <w:lang w:val="nb-NO"/>
        </w:rPr>
        <w:t>SinhVien(</w:t>
      </w:r>
      <w:r w:rsidRPr="00DB7187">
        <w:rPr>
          <w:lang w:val="fr-FR"/>
        </w:rPr>
        <w:t xml:space="preserve">string </w:t>
      </w:r>
      <w:r>
        <w:rPr>
          <w:lang w:val="vi-VN"/>
        </w:rPr>
        <w:t>_</w:t>
      </w:r>
      <w:r w:rsidRPr="00DB7187">
        <w:rPr>
          <w:lang w:val="fr-FR"/>
        </w:rPr>
        <w:t>socmnd,</w:t>
      </w:r>
      <w:r w:rsidRPr="00DB7187">
        <w:rPr>
          <w:lang w:val="vi-VN"/>
        </w:rPr>
        <w:t xml:space="preserve"> </w:t>
      </w:r>
      <w:r w:rsidRPr="00DB7187">
        <w:t xml:space="preserve">string </w:t>
      </w:r>
      <w:r>
        <w:rPr>
          <w:lang w:val="vi-VN"/>
        </w:rPr>
        <w:t>_hoTen</w:t>
      </w:r>
      <w:r w:rsidRPr="00DB7187">
        <w:t xml:space="preserve">, string </w:t>
      </w:r>
      <w:r>
        <w:rPr>
          <w:lang w:val="vi-VN"/>
        </w:rPr>
        <w:t>_queQuan</w:t>
      </w:r>
      <w:r w:rsidRPr="00DB7187">
        <w:t>, int</w:t>
      </w:r>
      <w:r>
        <w:rPr>
          <w:lang w:val="vi-VN"/>
        </w:rPr>
        <w:t xml:space="preserve"> _ngaySinh</w:t>
      </w:r>
      <w:r w:rsidRPr="00DB7187">
        <w:rPr>
          <w:lang w:val="nb-NO"/>
        </w:rPr>
        <w:t xml:space="preserve">, string </w:t>
      </w:r>
      <w:r>
        <w:rPr>
          <w:lang w:val="vi-VN"/>
        </w:rPr>
        <w:t>_maSinhVien</w:t>
      </w:r>
      <w:r w:rsidRPr="00DB7187">
        <w:rPr>
          <w:lang w:val="nb-NO"/>
        </w:rPr>
        <w:t xml:space="preserve">, string </w:t>
      </w:r>
      <w:r>
        <w:rPr>
          <w:lang w:val="vi-VN"/>
        </w:rPr>
        <w:t>_nganhHoc</w:t>
      </w:r>
      <w:r w:rsidRPr="00DB7187">
        <w:rPr>
          <w:lang w:val="nb-NO"/>
        </w:rPr>
        <w:t>);</w:t>
      </w:r>
    </w:p>
    <w:p w:rsidR="004221B6" w:rsidRPr="00DB7187" w:rsidRDefault="004221B6" w:rsidP="006F10B1">
      <w:pPr>
        <w:pStyle w:val="NoiDung"/>
        <w:numPr>
          <w:ilvl w:val="0"/>
          <w:numId w:val="9"/>
        </w:numPr>
        <w:spacing w:before="0" w:after="0" w:line="288" w:lineRule="auto"/>
        <w:ind w:firstLine="66"/>
        <w:rPr>
          <w:sz w:val="24"/>
          <w:szCs w:val="24"/>
          <w:lang w:val="vi-VN"/>
        </w:rPr>
      </w:pPr>
      <w:r w:rsidRPr="00DB7187">
        <w:rPr>
          <w:sz w:val="24"/>
          <w:szCs w:val="24"/>
          <w:lang w:val="vi-VN"/>
        </w:rPr>
        <w:t xml:space="preserve">Xây dựng phương thức nhập và xuất thông tin của một </w:t>
      </w:r>
      <w:r w:rsidRPr="00DB7187">
        <w:rPr>
          <w:sz w:val="24"/>
          <w:szCs w:val="24"/>
        </w:rPr>
        <w:t>Sinh viên</w:t>
      </w:r>
      <w:r w:rsidR="008C3DD8">
        <w:rPr>
          <w:sz w:val="24"/>
          <w:szCs w:val="24"/>
          <w:lang w:val="vi-VN"/>
        </w:rPr>
        <w:t xml:space="preserve"> (có thể xây dựng toán tử nhập, xuất)</w:t>
      </w:r>
      <w:r w:rsidR="006F10B1">
        <w:rPr>
          <w:sz w:val="24"/>
          <w:szCs w:val="24"/>
          <w:lang w:val="vi-VN"/>
        </w:rPr>
        <w:t>.</w:t>
      </w:r>
    </w:p>
    <w:p w:rsidR="004221B6" w:rsidRPr="00DB7187" w:rsidRDefault="004221B6" w:rsidP="006F10B1">
      <w:pPr>
        <w:numPr>
          <w:ilvl w:val="1"/>
          <w:numId w:val="9"/>
        </w:numPr>
        <w:spacing w:line="288" w:lineRule="auto"/>
        <w:jc w:val="both"/>
        <w:rPr>
          <w:lang w:val="nb-NO"/>
        </w:rPr>
      </w:pPr>
      <w:r w:rsidRPr="00DB7187">
        <w:rPr>
          <w:lang w:val="nb-NO"/>
        </w:rPr>
        <w:t>void nhap();</w:t>
      </w:r>
    </w:p>
    <w:p w:rsidR="004221B6" w:rsidRPr="00DB7187" w:rsidRDefault="004221B6" w:rsidP="006F10B1">
      <w:pPr>
        <w:numPr>
          <w:ilvl w:val="1"/>
          <w:numId w:val="9"/>
        </w:numPr>
        <w:spacing w:line="288" w:lineRule="auto"/>
        <w:jc w:val="both"/>
        <w:rPr>
          <w:lang w:val="nb-NO"/>
        </w:rPr>
      </w:pPr>
      <w:r w:rsidRPr="00DB7187">
        <w:rPr>
          <w:lang w:val="nb-NO"/>
        </w:rPr>
        <w:t>void xuat();</w:t>
      </w:r>
    </w:p>
    <w:p w:rsidR="00C72BA1" w:rsidRPr="00DB7187" w:rsidRDefault="00C72BA1" w:rsidP="006F10B1">
      <w:pPr>
        <w:pStyle w:val="NoiDung"/>
        <w:numPr>
          <w:ilvl w:val="0"/>
          <w:numId w:val="9"/>
        </w:numPr>
        <w:spacing w:before="0" w:after="0" w:line="288" w:lineRule="auto"/>
        <w:ind w:firstLine="66"/>
        <w:rPr>
          <w:sz w:val="24"/>
          <w:szCs w:val="24"/>
        </w:rPr>
      </w:pPr>
      <w:r w:rsidRPr="00DB7187">
        <w:rPr>
          <w:sz w:val="24"/>
          <w:szCs w:val="24"/>
        </w:rPr>
        <w:t>Xây</w:t>
      </w:r>
      <w:r w:rsidRPr="00DB7187">
        <w:rPr>
          <w:sz w:val="24"/>
          <w:szCs w:val="24"/>
          <w:lang w:val="vi-VN"/>
        </w:rPr>
        <w:t xml:space="preserve"> dựng toán tử gán cho đối tượng Sinh viên: </w:t>
      </w:r>
    </w:p>
    <w:p w:rsidR="00C72BA1" w:rsidRPr="00765FCB" w:rsidRDefault="00C72BA1" w:rsidP="006F10B1">
      <w:pPr>
        <w:pStyle w:val="NoiDung"/>
        <w:numPr>
          <w:ilvl w:val="0"/>
          <w:numId w:val="12"/>
        </w:numPr>
        <w:spacing w:before="0" w:after="0" w:line="288" w:lineRule="auto"/>
        <w:ind w:hanging="295"/>
        <w:rPr>
          <w:sz w:val="24"/>
          <w:szCs w:val="24"/>
        </w:rPr>
      </w:pPr>
      <w:r w:rsidRPr="00765FCB">
        <w:rPr>
          <w:sz w:val="24"/>
          <w:szCs w:val="24"/>
          <w:lang w:val="vi-VN"/>
        </w:rPr>
        <w:t>void operator=(const SinhVien &amp;sv)</w:t>
      </w:r>
      <w:r w:rsidR="00282A3F" w:rsidRPr="00765FCB">
        <w:rPr>
          <w:sz w:val="24"/>
          <w:szCs w:val="24"/>
          <w:lang w:val="en-US"/>
        </w:rPr>
        <w:t>;</w:t>
      </w:r>
    </w:p>
    <w:p w:rsidR="00667C4B" w:rsidRPr="00DB7187" w:rsidRDefault="004221B6" w:rsidP="006F10B1">
      <w:pPr>
        <w:pStyle w:val="NoiDung"/>
        <w:spacing w:before="0" w:after="0" w:line="288" w:lineRule="auto"/>
        <w:ind w:firstLine="0"/>
        <w:rPr>
          <w:sz w:val="24"/>
          <w:szCs w:val="24"/>
          <w:lang w:val="vi-VN"/>
        </w:rPr>
      </w:pPr>
      <w:r w:rsidRPr="00DB7187">
        <w:rPr>
          <w:b/>
          <w:sz w:val="24"/>
          <w:szCs w:val="24"/>
        </w:rPr>
        <w:t>Câu 3</w:t>
      </w:r>
      <w:r w:rsidRPr="00DB7187">
        <w:rPr>
          <w:sz w:val="24"/>
          <w:szCs w:val="24"/>
        </w:rPr>
        <w:t xml:space="preserve"> </w:t>
      </w:r>
      <w:r w:rsidRPr="005935CB">
        <w:rPr>
          <w:i/>
          <w:color w:val="FF0000"/>
          <w:sz w:val="24"/>
          <w:szCs w:val="24"/>
        </w:rPr>
        <w:t>(3 điểm)</w:t>
      </w:r>
      <w:r w:rsidRPr="00DB7187">
        <w:rPr>
          <w:sz w:val="24"/>
          <w:szCs w:val="24"/>
        </w:rPr>
        <w:t>:</w:t>
      </w:r>
      <w:r w:rsidR="005935CB">
        <w:rPr>
          <w:sz w:val="24"/>
          <w:szCs w:val="24"/>
          <w:lang w:val="vi-VN"/>
        </w:rPr>
        <w:t xml:space="preserve"> </w:t>
      </w:r>
      <w:r w:rsidRPr="00DB7187">
        <w:rPr>
          <w:sz w:val="24"/>
          <w:szCs w:val="24"/>
        </w:rPr>
        <w:t xml:space="preserve">Xây dựng lớp Quản lý sinh viên cho phép quản lý một danh sách các sinh viên với các thuộc tính </w:t>
      </w:r>
      <w:r w:rsidR="00667C4B" w:rsidRPr="00DB7187">
        <w:rPr>
          <w:sz w:val="24"/>
          <w:szCs w:val="24"/>
          <w:lang w:val="vi-VN"/>
        </w:rPr>
        <w:t>n (số sinh viên), và con trỏ *sv hoặc sv[] để lưu thông tin danh sách sinh viên.</w:t>
      </w:r>
    </w:p>
    <w:p w:rsidR="004221B6" w:rsidRPr="00DB7187" w:rsidRDefault="004221B6" w:rsidP="006F10B1">
      <w:pPr>
        <w:spacing w:line="288" w:lineRule="auto"/>
        <w:jc w:val="both"/>
        <w:rPr>
          <w:lang w:val="nb-NO"/>
        </w:rPr>
      </w:pPr>
      <w:r w:rsidRPr="00DB7187">
        <w:rPr>
          <w:lang w:val="nb-NO"/>
        </w:rPr>
        <w:t>Các phương thức:</w:t>
      </w:r>
    </w:p>
    <w:p w:rsidR="00667C4B" w:rsidRPr="00DB7187" w:rsidRDefault="00667C4B" w:rsidP="006F10B1">
      <w:pPr>
        <w:pStyle w:val="NoiDung"/>
        <w:numPr>
          <w:ilvl w:val="1"/>
          <w:numId w:val="11"/>
        </w:numPr>
        <w:spacing w:before="0" w:after="0" w:line="288" w:lineRule="auto"/>
        <w:rPr>
          <w:sz w:val="24"/>
          <w:szCs w:val="24"/>
          <w:lang w:val="vi-VN"/>
        </w:rPr>
      </w:pPr>
      <w:r w:rsidRPr="00DB7187">
        <w:rPr>
          <w:sz w:val="24"/>
          <w:szCs w:val="24"/>
          <w:lang w:val="vi-VN"/>
        </w:rPr>
        <w:t>Xây dựng hàm khởi tạo:</w:t>
      </w:r>
    </w:p>
    <w:p w:rsidR="00667C4B" w:rsidRPr="00DB7187" w:rsidRDefault="00FC62E0" w:rsidP="006F10B1">
      <w:pPr>
        <w:pStyle w:val="Normal1"/>
        <w:numPr>
          <w:ilvl w:val="2"/>
          <w:numId w:val="11"/>
        </w:numPr>
        <w:spacing w:after="0" w:line="288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QuanLy</w:t>
      </w:r>
      <w:r w:rsidR="00667C4B" w:rsidRPr="00DB7187">
        <w:rPr>
          <w:color w:val="auto"/>
          <w:sz w:val="24"/>
          <w:szCs w:val="24"/>
        </w:rPr>
        <w:t>SinhVien(int ssv)</w:t>
      </w:r>
      <w:r w:rsidR="00282A3F" w:rsidRPr="00DB7187">
        <w:rPr>
          <w:color w:val="auto"/>
          <w:sz w:val="24"/>
          <w:szCs w:val="24"/>
        </w:rPr>
        <w:t>;</w:t>
      </w:r>
    </w:p>
    <w:p w:rsidR="00667C4B" w:rsidRPr="00DB7187" w:rsidRDefault="00FC62E0" w:rsidP="006F10B1">
      <w:pPr>
        <w:pStyle w:val="Normal1"/>
        <w:numPr>
          <w:ilvl w:val="2"/>
          <w:numId w:val="11"/>
        </w:numPr>
        <w:spacing w:after="0" w:line="288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QuanLy</w:t>
      </w:r>
      <w:r w:rsidR="00667C4B" w:rsidRPr="00DB7187">
        <w:rPr>
          <w:color w:val="auto"/>
          <w:sz w:val="24"/>
          <w:szCs w:val="24"/>
        </w:rPr>
        <w:t>SinhVien(SinhVien mSinhVien[])</w:t>
      </w:r>
      <w:r w:rsidR="00282A3F" w:rsidRPr="00DB7187">
        <w:rPr>
          <w:color w:val="auto"/>
          <w:sz w:val="24"/>
          <w:szCs w:val="24"/>
        </w:rPr>
        <w:t>;</w:t>
      </w:r>
    </w:p>
    <w:p w:rsidR="00667C4B" w:rsidRPr="00DB7187" w:rsidRDefault="00667C4B" w:rsidP="006F10B1">
      <w:pPr>
        <w:pStyle w:val="NoiDung"/>
        <w:numPr>
          <w:ilvl w:val="1"/>
          <w:numId w:val="11"/>
        </w:numPr>
        <w:spacing w:before="0" w:after="0" w:line="288" w:lineRule="auto"/>
        <w:rPr>
          <w:sz w:val="24"/>
          <w:szCs w:val="24"/>
          <w:lang w:val="vi-VN"/>
        </w:rPr>
      </w:pPr>
      <w:r w:rsidRPr="00DB7187">
        <w:rPr>
          <w:sz w:val="24"/>
          <w:szCs w:val="24"/>
          <w:lang w:val="vi-VN"/>
        </w:rPr>
        <w:t>Xây dựng các phương thức Nhập, xuất một danh cách sinh viên</w:t>
      </w:r>
      <w:r w:rsidR="008C3DD8">
        <w:rPr>
          <w:sz w:val="24"/>
          <w:szCs w:val="24"/>
          <w:lang w:val="vi-VN"/>
        </w:rPr>
        <w:t xml:space="preserve"> (có thể xây dựng toán tử nhập, xuất).</w:t>
      </w:r>
    </w:p>
    <w:p w:rsidR="00667C4B" w:rsidRPr="00DB7187" w:rsidRDefault="00667C4B" w:rsidP="006F10B1">
      <w:pPr>
        <w:pStyle w:val="NoiDung"/>
        <w:numPr>
          <w:ilvl w:val="1"/>
          <w:numId w:val="11"/>
        </w:numPr>
        <w:spacing w:before="0" w:after="0" w:line="288" w:lineRule="auto"/>
        <w:rPr>
          <w:sz w:val="24"/>
          <w:szCs w:val="24"/>
          <w:lang w:val="vi-VN"/>
        </w:rPr>
      </w:pPr>
      <w:r w:rsidRPr="00DB7187">
        <w:rPr>
          <w:sz w:val="24"/>
          <w:szCs w:val="24"/>
          <w:lang w:val="vi-VN"/>
        </w:rPr>
        <w:t>Xây dựng phương thức cho phép tìm kiếm sinh viên theo họ tên. Kết quả tìm kiếm được sẽ hiển thị ra màn hình.</w:t>
      </w:r>
    </w:p>
    <w:p w:rsidR="00667C4B" w:rsidRPr="00765FCB" w:rsidRDefault="00667C4B" w:rsidP="006F10B1">
      <w:pPr>
        <w:pStyle w:val="NoiDung"/>
        <w:numPr>
          <w:ilvl w:val="2"/>
          <w:numId w:val="11"/>
        </w:numPr>
        <w:spacing w:before="0" w:after="0" w:line="288" w:lineRule="auto"/>
        <w:rPr>
          <w:sz w:val="24"/>
          <w:szCs w:val="24"/>
          <w:lang w:val="vi-VN"/>
        </w:rPr>
      </w:pPr>
      <w:r w:rsidRPr="00765FCB">
        <w:rPr>
          <w:sz w:val="24"/>
          <w:szCs w:val="24"/>
          <w:lang w:val="vi-VN"/>
        </w:rPr>
        <w:t>void timKiem(</w:t>
      </w:r>
      <w:r w:rsidRPr="00765FCB">
        <w:rPr>
          <w:sz w:val="24"/>
          <w:szCs w:val="24"/>
          <w:lang w:val="en-US"/>
        </w:rPr>
        <w:t>string</w:t>
      </w:r>
      <w:r w:rsidRPr="00765FCB">
        <w:rPr>
          <w:sz w:val="24"/>
          <w:szCs w:val="24"/>
          <w:lang w:val="vi-VN"/>
        </w:rPr>
        <w:t xml:space="preserve"> s)</w:t>
      </w:r>
      <w:r w:rsidR="00282A3F" w:rsidRPr="00765FCB">
        <w:rPr>
          <w:sz w:val="24"/>
          <w:szCs w:val="24"/>
          <w:lang w:val="en-US"/>
        </w:rPr>
        <w:t>;</w:t>
      </w:r>
    </w:p>
    <w:p w:rsidR="00DB7187" w:rsidRPr="00DB7187" w:rsidRDefault="004221B6" w:rsidP="006F10B1">
      <w:pPr>
        <w:spacing w:line="288" w:lineRule="auto"/>
        <w:ind w:left="-5"/>
        <w:jc w:val="both"/>
        <w:rPr>
          <w:lang w:val="nb-NO"/>
        </w:rPr>
      </w:pPr>
      <w:r w:rsidRPr="00DB7187">
        <w:rPr>
          <w:b/>
          <w:lang w:val="nb-NO"/>
        </w:rPr>
        <w:t xml:space="preserve">Câu 4 </w:t>
      </w:r>
      <w:r w:rsidRPr="00DB7187">
        <w:rPr>
          <w:i/>
          <w:lang w:val="nb-NO"/>
        </w:rPr>
        <w:t>(1 điểm)</w:t>
      </w:r>
      <w:r w:rsidRPr="00DB7187">
        <w:rPr>
          <w:lang w:val="nb-NO"/>
        </w:rPr>
        <w:t xml:space="preserve">: Phần hỏi thêm của giáo viên. </w:t>
      </w:r>
    </w:p>
    <w:p w:rsidR="00CB5D32" w:rsidRPr="008C3DD8" w:rsidRDefault="004221B6" w:rsidP="008C3DD8">
      <w:pPr>
        <w:autoSpaceDE w:val="0"/>
        <w:autoSpaceDN w:val="0"/>
        <w:adjustRightInd w:val="0"/>
        <w:spacing w:line="288" w:lineRule="auto"/>
        <w:jc w:val="center"/>
        <w:rPr>
          <w:rFonts w:eastAsia="Batang"/>
          <w:lang w:val="nb-NO"/>
        </w:rPr>
      </w:pPr>
      <w:r w:rsidRPr="00DB7187">
        <w:rPr>
          <w:rFonts w:eastAsia="Batang"/>
          <w:lang w:val="nb-NO"/>
        </w:rPr>
        <w:t>------------------------- Hết ------------------------------</w:t>
      </w:r>
    </w:p>
    <w:sectPr w:rsidR="00CB5D32" w:rsidRPr="008C3DD8" w:rsidSect="00957CDF">
      <w:footerReference w:type="default" r:id="rId7"/>
      <w:pgSz w:w="11907" w:h="16840" w:code="9"/>
      <w:pgMar w:top="567" w:right="851" w:bottom="567" w:left="1134" w:header="709" w:footer="2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6C1" w:rsidRDefault="00B476C1" w:rsidP="009A5B33">
      <w:r>
        <w:separator/>
      </w:r>
    </w:p>
  </w:endnote>
  <w:endnote w:type="continuationSeparator" w:id="0">
    <w:p w:rsidR="00B476C1" w:rsidRDefault="00B476C1" w:rsidP="009A5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B33" w:rsidRPr="009A5B33" w:rsidRDefault="009A5B33" w:rsidP="009A5B33">
    <w:pPr>
      <w:spacing w:before="120"/>
      <w:ind w:right="-5"/>
      <w:jc w:val="both"/>
      <w:rPr>
        <w:i/>
        <w:sz w:val="20"/>
        <w:szCs w:val="20"/>
        <w:lang w:val="nb-NO"/>
      </w:rPr>
    </w:pPr>
    <w:r w:rsidRPr="009A5B33">
      <w:rPr>
        <w:b/>
        <w:sz w:val="20"/>
        <w:szCs w:val="20"/>
        <w:u w:val="single"/>
        <w:lang w:val="nb-NO"/>
      </w:rPr>
      <w:t>Ghi chú</w:t>
    </w:r>
    <w:r w:rsidRPr="009A5B33">
      <w:rPr>
        <w:sz w:val="20"/>
        <w:szCs w:val="20"/>
        <w:lang w:val="nb-NO"/>
      </w:rPr>
      <w:t xml:space="preserve">: - </w:t>
    </w:r>
    <w:r w:rsidRPr="009A5B33">
      <w:rPr>
        <w:i/>
        <w:sz w:val="20"/>
        <w:szCs w:val="20"/>
        <w:lang w:val="nb-NO"/>
      </w:rPr>
      <w:t xml:space="preserve">Cán bộ coi thi không giải thích gì thêm. Đề thi </w:t>
    </w:r>
    <w:r w:rsidRPr="009A5B33">
      <w:rPr>
        <w:b/>
        <w:i/>
        <w:sz w:val="20"/>
        <w:szCs w:val="20"/>
        <w:lang w:val="nb-NO"/>
      </w:rPr>
      <w:t>được/không được</w:t>
    </w:r>
    <w:r w:rsidRPr="009A5B33">
      <w:rPr>
        <w:i/>
        <w:sz w:val="20"/>
        <w:szCs w:val="20"/>
        <w:lang w:val="nb-NO"/>
      </w:rPr>
      <w:t xml:space="preserve"> sử dụng tài liệu.</w:t>
    </w:r>
  </w:p>
  <w:p w:rsidR="009A5B33" w:rsidRPr="009A5B33" w:rsidRDefault="009A5B33" w:rsidP="009A5B33">
    <w:pPr>
      <w:spacing w:before="120"/>
      <w:ind w:right="-5" w:firstLine="952"/>
      <w:jc w:val="both"/>
      <w:rPr>
        <w:i/>
        <w:sz w:val="20"/>
        <w:szCs w:val="20"/>
        <w:lang w:val="nb-NO"/>
      </w:rPr>
    </w:pPr>
    <w:r w:rsidRPr="009A5B33">
      <w:rPr>
        <w:i/>
        <w:sz w:val="20"/>
        <w:szCs w:val="20"/>
        <w:lang w:val="nb-NO"/>
      </w:rPr>
      <w:t>- Đề thi phải giữ sạch sẽ và nộp lại phòng KT&amp;ĐBCLGD sau tổ chức thi.</w:t>
    </w:r>
  </w:p>
  <w:p w:rsidR="009A5B33" w:rsidRPr="009A5B33" w:rsidRDefault="009A5B33">
    <w:pPr>
      <w:pStyle w:val="Footer"/>
      <w:rPr>
        <w:lang w:val="nb-NO"/>
      </w:rPr>
    </w:pPr>
  </w:p>
  <w:p w:rsidR="009A5B33" w:rsidRPr="009A5B33" w:rsidRDefault="009A5B33">
    <w:pPr>
      <w:pStyle w:val="Footer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6C1" w:rsidRDefault="00B476C1" w:rsidP="009A5B33">
      <w:r>
        <w:separator/>
      </w:r>
    </w:p>
  </w:footnote>
  <w:footnote w:type="continuationSeparator" w:id="0">
    <w:p w:rsidR="00B476C1" w:rsidRDefault="00B476C1" w:rsidP="009A5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6BDA"/>
    <w:multiLevelType w:val="hybridMultilevel"/>
    <w:tmpl w:val="97D68C02"/>
    <w:lvl w:ilvl="0" w:tplc="A364B21E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9E685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68051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19AC1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B4045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8944F0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F4C0E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0CC1C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F5EAD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65235A"/>
    <w:multiLevelType w:val="hybridMultilevel"/>
    <w:tmpl w:val="E6585EEC"/>
    <w:lvl w:ilvl="0" w:tplc="0A9A2448">
      <w:start w:val="1"/>
      <w:numFmt w:val="bullet"/>
      <w:lvlText w:val="•"/>
      <w:lvlJc w:val="left"/>
      <w:pPr>
        <w:ind w:left="1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B3E4794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870C432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31633A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778F338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2EC676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F240E6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7D68C04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38C255A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944489"/>
    <w:multiLevelType w:val="multilevel"/>
    <w:tmpl w:val="B4362B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A66B42"/>
    <w:multiLevelType w:val="hybridMultilevel"/>
    <w:tmpl w:val="460ED6B0"/>
    <w:lvl w:ilvl="0" w:tplc="DEC0F5C0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40AFDA6">
      <w:start w:val="1"/>
      <w:numFmt w:val="lowerLetter"/>
      <w:lvlText w:val="%2"/>
      <w:lvlJc w:val="left"/>
      <w:pPr>
        <w:ind w:left="1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410ED06">
      <w:start w:val="1"/>
      <w:numFmt w:val="lowerRoman"/>
      <w:lvlText w:val="%3"/>
      <w:lvlJc w:val="left"/>
      <w:pPr>
        <w:ind w:left="2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4BE7A94">
      <w:start w:val="1"/>
      <w:numFmt w:val="decimal"/>
      <w:lvlText w:val="%4"/>
      <w:lvlJc w:val="left"/>
      <w:pPr>
        <w:ind w:left="2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30CC4B4">
      <w:start w:val="1"/>
      <w:numFmt w:val="lowerLetter"/>
      <w:lvlText w:val="%5"/>
      <w:lvlJc w:val="left"/>
      <w:pPr>
        <w:ind w:left="3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F3E67CE">
      <w:start w:val="1"/>
      <w:numFmt w:val="lowerRoman"/>
      <w:lvlText w:val="%6"/>
      <w:lvlJc w:val="left"/>
      <w:pPr>
        <w:ind w:left="4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D560E70">
      <w:start w:val="1"/>
      <w:numFmt w:val="decimal"/>
      <w:lvlText w:val="%7"/>
      <w:lvlJc w:val="left"/>
      <w:pPr>
        <w:ind w:left="5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C1A3F5C">
      <w:start w:val="1"/>
      <w:numFmt w:val="lowerLetter"/>
      <w:lvlText w:val="%8"/>
      <w:lvlJc w:val="left"/>
      <w:pPr>
        <w:ind w:left="5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6B2A126">
      <w:start w:val="1"/>
      <w:numFmt w:val="lowerRoman"/>
      <w:lvlText w:val="%9"/>
      <w:lvlJc w:val="left"/>
      <w:pPr>
        <w:ind w:left="6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A810A5"/>
    <w:multiLevelType w:val="hybridMultilevel"/>
    <w:tmpl w:val="9C4A672C"/>
    <w:lvl w:ilvl="0" w:tplc="913049B4">
      <w:start w:val="1"/>
      <w:numFmt w:val="lowerLetter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A48AE1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C7CD86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526757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850AE1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4A0BE6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59666C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F960A7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3C2FA5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7946E2"/>
    <w:multiLevelType w:val="hybridMultilevel"/>
    <w:tmpl w:val="084A60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D960BE4"/>
    <w:multiLevelType w:val="hybridMultilevel"/>
    <w:tmpl w:val="09A0BC38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7" w15:restartNumberingAfterBreak="0">
    <w:nsid w:val="38AD1512"/>
    <w:multiLevelType w:val="hybridMultilevel"/>
    <w:tmpl w:val="1CEC073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E5C7208"/>
    <w:multiLevelType w:val="hybridMultilevel"/>
    <w:tmpl w:val="C582AA58"/>
    <w:lvl w:ilvl="0" w:tplc="92FEB48E">
      <w:start w:val="1"/>
      <w:numFmt w:val="lowerLetter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58D36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0DC356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1446AA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7EAAE5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1DA414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2AA29A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BB2361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7E27E4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CB738F"/>
    <w:multiLevelType w:val="hybridMultilevel"/>
    <w:tmpl w:val="2362A9C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EA36D8E"/>
    <w:multiLevelType w:val="hybridMultilevel"/>
    <w:tmpl w:val="6A9437CA"/>
    <w:lvl w:ilvl="0" w:tplc="A11654D4">
      <w:start w:val="1"/>
      <w:numFmt w:val="lowerLetter"/>
      <w:lvlText w:val="%1.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554F2EE">
      <w:start w:val="1"/>
      <w:numFmt w:val="lowerLetter"/>
      <w:lvlText w:val="%2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C8C4F96">
      <w:start w:val="1"/>
      <w:numFmt w:val="lowerRoman"/>
      <w:lvlText w:val="%3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F18EB0A">
      <w:start w:val="1"/>
      <w:numFmt w:val="decimal"/>
      <w:lvlText w:val="%4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BACE0E6">
      <w:start w:val="1"/>
      <w:numFmt w:val="lowerLetter"/>
      <w:lvlText w:val="%5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CB20F24">
      <w:start w:val="1"/>
      <w:numFmt w:val="lowerRoman"/>
      <w:lvlText w:val="%6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C76B59E">
      <w:start w:val="1"/>
      <w:numFmt w:val="decimal"/>
      <w:lvlText w:val="%7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142FE68">
      <w:start w:val="1"/>
      <w:numFmt w:val="lowerLetter"/>
      <w:lvlText w:val="%8"/>
      <w:lvlJc w:val="left"/>
      <w:pPr>
        <w:ind w:left="6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E1C2F98">
      <w:start w:val="1"/>
      <w:numFmt w:val="lowerRoman"/>
      <w:lvlText w:val="%9"/>
      <w:lvlJc w:val="left"/>
      <w:pPr>
        <w:ind w:left="6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B345EC"/>
    <w:multiLevelType w:val="hybridMultilevel"/>
    <w:tmpl w:val="77D0C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3E7164"/>
    <w:multiLevelType w:val="hybridMultilevel"/>
    <w:tmpl w:val="FA1825C6"/>
    <w:lvl w:ilvl="0" w:tplc="EF2E64F0">
      <w:numFmt w:val="bullet"/>
      <w:lvlText w:val="-"/>
      <w:lvlJc w:val="left"/>
      <w:pPr>
        <w:ind w:left="355" w:hanging="360"/>
      </w:pPr>
      <w:rPr>
        <w:rFonts w:ascii="Times New Roman" w:eastAsia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13" w15:restartNumberingAfterBreak="0">
    <w:nsid w:val="64A0164A"/>
    <w:multiLevelType w:val="hybridMultilevel"/>
    <w:tmpl w:val="481A9F0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10"/>
  </w:num>
  <w:num w:numId="7">
    <w:abstractNumId w:val="12"/>
  </w:num>
  <w:num w:numId="8">
    <w:abstractNumId w:val="2"/>
  </w:num>
  <w:num w:numId="9">
    <w:abstractNumId w:val="13"/>
  </w:num>
  <w:num w:numId="10">
    <w:abstractNumId w:val="11"/>
  </w:num>
  <w:num w:numId="11">
    <w:abstractNumId w:val="2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E"/>
    <w:rsid w:val="00000249"/>
    <w:rsid w:val="00023B73"/>
    <w:rsid w:val="00053A06"/>
    <w:rsid w:val="000B58FC"/>
    <w:rsid w:val="00121BBB"/>
    <w:rsid w:val="00124031"/>
    <w:rsid w:val="001A31EC"/>
    <w:rsid w:val="001B03B3"/>
    <w:rsid w:val="001E24ED"/>
    <w:rsid w:val="001E2E78"/>
    <w:rsid w:val="001E3CC2"/>
    <w:rsid w:val="00253B98"/>
    <w:rsid w:val="00257108"/>
    <w:rsid w:val="00282A3F"/>
    <w:rsid w:val="002C1140"/>
    <w:rsid w:val="00334A4B"/>
    <w:rsid w:val="003514B9"/>
    <w:rsid w:val="00352BED"/>
    <w:rsid w:val="003D4F80"/>
    <w:rsid w:val="00406DE1"/>
    <w:rsid w:val="00421253"/>
    <w:rsid w:val="004221B6"/>
    <w:rsid w:val="00430CD4"/>
    <w:rsid w:val="0045138A"/>
    <w:rsid w:val="00470908"/>
    <w:rsid w:val="00472FB5"/>
    <w:rsid w:val="0056089E"/>
    <w:rsid w:val="005660DB"/>
    <w:rsid w:val="00580807"/>
    <w:rsid w:val="005935CB"/>
    <w:rsid w:val="005A5CF1"/>
    <w:rsid w:val="005C3CB9"/>
    <w:rsid w:val="005D5775"/>
    <w:rsid w:val="005F677A"/>
    <w:rsid w:val="00667C4B"/>
    <w:rsid w:val="006A3CAF"/>
    <w:rsid w:val="006E6325"/>
    <w:rsid w:val="006F10B1"/>
    <w:rsid w:val="00724553"/>
    <w:rsid w:val="00743472"/>
    <w:rsid w:val="007455AC"/>
    <w:rsid w:val="007456FD"/>
    <w:rsid w:val="00765FCB"/>
    <w:rsid w:val="00777F1A"/>
    <w:rsid w:val="00797849"/>
    <w:rsid w:val="007B2213"/>
    <w:rsid w:val="007C08CE"/>
    <w:rsid w:val="007C727C"/>
    <w:rsid w:val="007F3D00"/>
    <w:rsid w:val="00822FE5"/>
    <w:rsid w:val="008942FB"/>
    <w:rsid w:val="008C3DD8"/>
    <w:rsid w:val="008E7C25"/>
    <w:rsid w:val="00914E07"/>
    <w:rsid w:val="00957374"/>
    <w:rsid w:val="00957CDF"/>
    <w:rsid w:val="009A5B33"/>
    <w:rsid w:val="009D06CA"/>
    <w:rsid w:val="00A86818"/>
    <w:rsid w:val="00A94642"/>
    <w:rsid w:val="00B15A60"/>
    <w:rsid w:val="00B476C1"/>
    <w:rsid w:val="00B703D1"/>
    <w:rsid w:val="00BD195A"/>
    <w:rsid w:val="00C11666"/>
    <w:rsid w:val="00C257E4"/>
    <w:rsid w:val="00C61F71"/>
    <w:rsid w:val="00C63158"/>
    <w:rsid w:val="00C72BA1"/>
    <w:rsid w:val="00CA2ED2"/>
    <w:rsid w:val="00CB5D32"/>
    <w:rsid w:val="00D30DA3"/>
    <w:rsid w:val="00D327EB"/>
    <w:rsid w:val="00D8492A"/>
    <w:rsid w:val="00D8570A"/>
    <w:rsid w:val="00DB7187"/>
    <w:rsid w:val="00DC0F7B"/>
    <w:rsid w:val="00DE0783"/>
    <w:rsid w:val="00E151F4"/>
    <w:rsid w:val="00E174F9"/>
    <w:rsid w:val="00F57177"/>
    <w:rsid w:val="00F75746"/>
    <w:rsid w:val="00FC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DDE3"/>
  <w15:chartTrackingRefBased/>
  <w15:docId w15:val="{75187D16-1DE7-7D42-AB84-5AAC0A0B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7F1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ung">
    <w:name w:val="NoiDung"/>
    <w:basedOn w:val="Normal"/>
    <w:qFormat/>
    <w:rsid w:val="00777F1A"/>
    <w:pPr>
      <w:spacing w:before="60" w:after="60" w:line="360" w:lineRule="auto"/>
      <w:ind w:firstLine="284"/>
      <w:jc w:val="both"/>
    </w:pPr>
    <w:rPr>
      <w:sz w:val="26"/>
      <w:szCs w:val="26"/>
      <w:lang w:val="nb-NO"/>
    </w:rPr>
  </w:style>
  <w:style w:type="table" w:customStyle="1" w:styleId="TableGrid">
    <w:name w:val="TableGrid"/>
    <w:rsid w:val="00CB5D32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5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5B33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A5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5B33"/>
    <w:rPr>
      <w:rFonts w:ascii="Times New Roman" w:eastAsia="Times New Roman" w:hAnsi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5B3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Normal1">
    <w:name w:val="Normal1"/>
    <w:rsid w:val="00667C4B"/>
    <w:pPr>
      <w:spacing w:after="200" w:line="276" w:lineRule="auto"/>
      <w:ind w:firstLine="720"/>
    </w:pPr>
    <w:rPr>
      <w:rFonts w:ascii="Times New Roman" w:eastAsia="Times New Roman" w:hAnsi="Times New Roman"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7B2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\Documents\Custom%20Office%20Templates\DeThiMa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C:\Users\Admin\Documents\Custom Office Templates\DeThiMau.dot</Template>
  <TotalTime>24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29</cp:revision>
  <dcterms:created xsi:type="dcterms:W3CDTF">2019-10-29T07:06:00Z</dcterms:created>
  <dcterms:modified xsi:type="dcterms:W3CDTF">2019-10-29T07:44:00Z</dcterms:modified>
</cp:coreProperties>
</file>